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5956A" w14:textId="37A257F5" w:rsidR="00BC7F9D" w:rsidRDefault="006A702E" w:rsidP="00303C60">
      <w:pPr>
        <w:outlineLvl w:val="0"/>
        <w:rPr>
          <w:rFonts w:ascii="Century Gothic" w:hAnsi="Century Gothic"/>
          <w:b/>
          <w:color w:val="808080" w:themeColor="background1" w:themeShade="80"/>
          <w:sz w:val="34"/>
          <w:szCs w:val="34"/>
        </w:rPr>
      </w:pPr>
      <w:r>
        <w:rPr>
          <w:rFonts w:ascii="Century Gothic" w:hAnsi="Century Gothic"/>
          <w:b/>
          <w:color w:val="808080" w:themeColor="background1" w:themeShade="80"/>
          <w:sz w:val="34"/>
          <w:szCs w:val="34"/>
        </w:rPr>
        <w:t xml:space="preserve">TASK </w:t>
      </w:r>
      <w:proofErr w:type="gramStart"/>
      <w:r>
        <w:rPr>
          <w:rFonts w:ascii="Century Gothic" w:hAnsi="Century Gothic"/>
          <w:b/>
          <w:color w:val="808080" w:themeColor="background1" w:themeShade="80"/>
          <w:sz w:val="34"/>
          <w:szCs w:val="34"/>
        </w:rPr>
        <w:t>TITANS</w:t>
      </w:r>
      <w:proofErr w:type="gramEnd"/>
      <w:r>
        <w:rPr>
          <w:rFonts w:ascii="Century Gothic" w:hAnsi="Century Gothic"/>
          <w:b/>
          <w:color w:val="808080" w:themeColor="background1" w:themeShade="80"/>
          <w:sz w:val="34"/>
          <w:szCs w:val="34"/>
        </w:rPr>
        <w:t xml:space="preserve"> </w:t>
      </w:r>
      <w:r w:rsidR="00CB5DB5">
        <w:rPr>
          <w:rFonts w:ascii="Century Gothic" w:hAnsi="Century Gothic"/>
          <w:b/>
          <w:color w:val="808080" w:themeColor="background1" w:themeShade="80"/>
          <w:sz w:val="34"/>
          <w:szCs w:val="34"/>
        </w:rPr>
        <w:t>USER STORY MAP</w:t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  <w:r w:rsidR="007F0BEC">
        <w:rPr>
          <w:rFonts w:ascii="Century Gothic" w:hAnsi="Century Gothic"/>
          <w:b/>
          <w:color w:val="808080" w:themeColor="background1" w:themeShade="80"/>
          <w:sz w:val="34"/>
          <w:szCs w:val="34"/>
        </w:rPr>
        <w:tab/>
      </w:r>
    </w:p>
    <w:p w14:paraId="2A41B20A" w14:textId="77777777" w:rsidR="009349CC" w:rsidRDefault="00E426B5" w:rsidP="00303C60">
      <w:pPr>
        <w:outlineLvl w:val="0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C717BE" wp14:editId="10E6A433">
                <wp:simplePos x="0" y="0"/>
                <wp:positionH relativeFrom="column">
                  <wp:posOffset>294142</wp:posOffset>
                </wp:positionH>
                <wp:positionV relativeFrom="paragraph">
                  <wp:posOffset>57488</wp:posOffset>
                </wp:positionV>
                <wp:extent cx="1539433" cy="3819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433" cy="381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E1E98" w14:textId="77777777" w:rsidR="00E426B5" w:rsidRPr="00E426B5" w:rsidRDefault="0024724E">
                            <w:pP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  <w:t>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C717B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3.15pt;margin-top:4.55pt;width:121.2pt;height:30.1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8IFwIAACw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" filled="f" stroked="f" strokeweight=".5pt">
                <v:textbox>
                  <w:txbxContent>
                    <w:p w14:paraId="271E1E98" w14:textId="77777777" w:rsidR="00E426B5" w:rsidRPr="00E426B5" w:rsidRDefault="0024724E">
                      <w:pP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  <w:t>WORKFLOW</w:t>
                      </w:r>
                    </w:p>
                  </w:txbxContent>
                </v:textbox>
              </v:shape>
            </w:pict>
          </mc:Fallback>
        </mc:AlternateContent>
      </w:r>
    </w:p>
    <w:p w14:paraId="3557FBC1" w14:textId="77777777" w:rsidR="009349CC" w:rsidRDefault="000F68D3" w:rsidP="00303C60">
      <w:pPr>
        <w:outlineLvl w:val="0"/>
        <w:rPr>
          <w:rFonts w:ascii="Century Gothic" w:hAnsi="Century Gothic"/>
          <w:color w:val="808080" w:themeColor="background1" w:themeShade="80"/>
          <w:sz w:val="20"/>
          <w:szCs w:val="20"/>
        </w:rPr>
      </w:pP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B35F9A3" wp14:editId="60B6DC7F">
                <wp:simplePos x="0" y="0"/>
                <wp:positionH relativeFrom="column">
                  <wp:posOffset>1621155</wp:posOffset>
                </wp:positionH>
                <wp:positionV relativeFrom="paragraph">
                  <wp:posOffset>26670</wp:posOffset>
                </wp:positionV>
                <wp:extent cx="914400" cy="11887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8872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10A77631" w14:textId="77777777" w:rsidR="000F68D3" w:rsidRPr="00095617" w:rsidRDefault="000F68D3" w:rsidP="000F68D3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5F9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Text Box 20" o:spid="_x0000_s1027" type="#_x0000_t13" style="position:absolute;margin-left:127.65pt;margin-top:2.1pt;width:1in;height:9.3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" adj="20196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10A77631" w14:textId="77777777" w:rsidR="000F68D3" w:rsidRPr="00095617" w:rsidRDefault="000F68D3" w:rsidP="000F68D3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6235DEC2" wp14:editId="47AFA486">
                <wp:simplePos x="0" y="0"/>
                <wp:positionH relativeFrom="column">
                  <wp:posOffset>26670</wp:posOffset>
                </wp:positionH>
                <wp:positionV relativeFrom="paragraph">
                  <wp:posOffset>24765</wp:posOffset>
                </wp:positionV>
                <wp:extent cx="255905" cy="263525"/>
                <wp:effectExtent l="0" t="0" r="0" b="31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263525"/>
                          <a:chOff x="0" y="0"/>
                          <a:chExt cx="255905" cy="2635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 rot="5400000">
                            <a:off x="-56515" y="91440"/>
                            <a:ext cx="228600" cy="11557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  <a:alpha val="1000"/>
                                </a:schemeClr>
                              </a:gs>
                              <a:gs pos="26000">
                                <a:schemeClr val="bg1">
                                  <a:lumMod val="95000"/>
                                </a:schemeClr>
                              </a:gs>
                              <a:gs pos="67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3000000" scaled="0"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DFEBDA" w14:textId="77777777" w:rsidR="000F68D3" w:rsidRPr="00095617" w:rsidRDefault="000F68D3" w:rsidP="000F68D3">
                              <w:pPr>
                                <w:spacing w:before="100" w:beforeAutospacing="1" w:after="100" w:afterAutospacing="1"/>
                                <w:contextualSpacing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96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7305" y="0"/>
                            <a:ext cx="228600" cy="11557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  <a:alpha val="1000"/>
                                </a:schemeClr>
                              </a:gs>
                              <a:gs pos="26000">
                                <a:schemeClr val="bg1">
                                  <a:lumMod val="95000"/>
                                </a:schemeClr>
                              </a:gs>
                              <a:gs pos="67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3000000" scaled="0"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C6A8E6" w14:textId="77777777" w:rsidR="000F68D3" w:rsidRPr="00095617" w:rsidRDefault="000F68D3" w:rsidP="000F68D3">
                              <w:pPr>
                                <w:spacing w:before="100" w:beforeAutospacing="1" w:after="100" w:afterAutospacing="1"/>
                                <w:contextualSpacing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96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5DEC2" id="Group 18" o:spid="_x0000_s1028" style="position:absolute;margin-left:2.1pt;margin-top:1.95pt;width:20.15pt;height:20.75pt;z-index:-251658237" coordsize="255905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">
                <v:shape id="Text Box 16" o:spid="_x0000_s1029" type="#_x0000_t13" style="position:absolute;left:-56515;top:91440;width:228600;height:1155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" adj="16140" fillcolor="#f2f2f2 [3052]" stroked="f" strokeweight=".5pt">
                  <v:fill color2="#d5dce4 [671]" o:opacity2="655f" angle="40" colors="0 #f2f2f2;17039f #f2f2f2;43909f #d6dce5" focus="100%" type="gradient">
                    <o:fill v:ext="view" type="gradientUnscaled"/>
                  </v:fill>
                  <v:textbox>
                    <w:txbxContent>
                      <w:p w14:paraId="2BDFEBDA" w14:textId="77777777" w:rsidR="000F68D3" w:rsidRPr="00095617" w:rsidRDefault="000F68D3" w:rsidP="000F68D3">
                        <w:pPr>
                          <w:spacing w:before="100" w:beforeAutospacing="1" w:after="100" w:afterAutospacing="1"/>
                          <w:contextualSpacing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96"/>
                            <w:szCs w:val="80"/>
                          </w:rPr>
                        </w:pPr>
                      </w:p>
                    </w:txbxContent>
                  </v:textbox>
                </v:shape>
                <v:shape id="Text Box 17" o:spid="_x0000_s1030" type="#_x0000_t13" style="position:absolute;left:27305;width:228600;height:115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" adj="16140" fillcolor="#f2f2f2 [3052]" stroked="f" strokeweight=".5pt">
                  <v:fill color2="#d5dce4 [671]" o:opacity2="655f" angle="40" colors="0 #f2f2f2;17039f #f2f2f2;43909f #d6dce5" focus="100%" type="gradient">
                    <o:fill v:ext="view" type="gradientUnscaled"/>
                  </v:fill>
                  <v:textbox>
                    <w:txbxContent>
                      <w:p w14:paraId="53C6A8E6" w14:textId="77777777" w:rsidR="000F68D3" w:rsidRPr="00095617" w:rsidRDefault="000F68D3" w:rsidP="000F68D3">
                        <w:pPr>
                          <w:spacing w:before="100" w:beforeAutospacing="1" w:after="100" w:afterAutospacing="1"/>
                          <w:contextualSpacing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96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426B5">
        <w:rPr>
          <w:rFonts w:ascii="Century Gothic" w:hAnsi="Century Gothic"/>
          <w:b/>
          <w:bCs/>
          <w:noProof/>
          <w:color w:val="525252" w:themeColor="accent3" w:themeShade="80"/>
          <w:sz w:val="20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477FAC" wp14:editId="29F9BEE8">
                <wp:simplePos x="0" y="0"/>
                <wp:positionH relativeFrom="column">
                  <wp:posOffset>1578610</wp:posOffset>
                </wp:positionH>
                <wp:positionV relativeFrom="paragraph">
                  <wp:posOffset>27940</wp:posOffset>
                </wp:positionV>
                <wp:extent cx="7754628" cy="115626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628" cy="115626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4BD2982A" w14:textId="77777777" w:rsidR="00E426B5" w:rsidRPr="00095617" w:rsidRDefault="00E426B5" w:rsidP="00E426B5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7FAC" id="Text Box 1" o:spid="_x0000_s1031" type="#_x0000_t13" style="position:absolute;margin-left:124.3pt;margin-top:2.2pt;width:610.6pt;height: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" adj="21439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4BD2982A" w14:textId="77777777" w:rsidR="00E426B5" w:rsidRPr="00095617" w:rsidRDefault="00E426B5" w:rsidP="00E426B5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61F7F4" w14:textId="77777777" w:rsidR="00CB5DB5" w:rsidRDefault="00CB5DB5" w:rsidP="00CB5DB5">
      <w:pPr>
        <w:outlineLvl w:val="0"/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48720124" w14:textId="77777777" w:rsidR="00CB5DB5" w:rsidRDefault="00A71983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D1D8074" wp14:editId="1FD5C87F">
                <wp:simplePos x="0" y="0"/>
                <wp:positionH relativeFrom="column">
                  <wp:posOffset>11430</wp:posOffset>
                </wp:positionH>
                <wp:positionV relativeFrom="paragraph">
                  <wp:posOffset>4327688</wp:posOffset>
                </wp:positionV>
                <wp:extent cx="936625" cy="25463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C8D8B" w14:textId="77777777" w:rsidR="000B1B8F" w:rsidRP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B1B8F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RELEASE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6AED13B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8074" id="Text Box 56" o:spid="_x0000_s1032" type="#_x0000_t202" style="position:absolute;margin-left:.9pt;margin-top:340.75pt;width:73.75pt;height:20.05pt;rotation:-90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" filled="f" stroked="f" strokeweight=".5pt">
                <v:textbox>
                  <w:txbxContent>
                    <w:p w14:paraId="315C8D8B" w14:textId="77777777" w:rsidR="000B1B8F" w:rsidRP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B1B8F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RELEASE </w:t>
                      </w:r>
                      <w: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2</w:t>
                      </w:r>
                    </w:p>
                    <w:p w14:paraId="46AED13B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7796868" wp14:editId="37A7476E">
                <wp:simplePos x="0" y="0"/>
                <wp:positionH relativeFrom="column">
                  <wp:posOffset>663959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5" name="Round Single Corner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8A7A7" w14:textId="31294DCE" w:rsidR="00967981" w:rsidRPr="000A4A47" w:rsidRDefault="003760F8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Choose username and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96868" id="Round Single Corner Rectangle 35" o:spid="_x0000_s1033" style="position:absolute;margin-left:52.3pt;margin-top:210.95pt;width:118pt;height:36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T/BwMAAMI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9F8A7A7" w14:textId="31294DCE" w:rsidR="00967981" w:rsidRPr="000A4A47" w:rsidRDefault="003760F8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Choose username and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76C2526" wp14:editId="7AD9E2A4">
                <wp:simplePos x="0" y="0"/>
                <wp:positionH relativeFrom="column">
                  <wp:posOffset>2420463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6" name="Round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A980E" w14:textId="326EC200" w:rsidR="00967981" w:rsidRPr="000A4A47" w:rsidRDefault="001C620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Create entry and select its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category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C2526" id="Round Single Corner Rectangle 36" o:spid="_x0000_s1034" style="position:absolute;margin-left:190.6pt;margin-top:210.95pt;width:118pt;height:36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KsqBwMAAMI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69A980E" w14:textId="326EC200" w:rsidR="00967981" w:rsidRPr="000A4A47" w:rsidRDefault="001C620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Create entry and select its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category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3D8A47E" wp14:editId="792B3370">
                <wp:simplePos x="0" y="0"/>
                <wp:positionH relativeFrom="column">
                  <wp:posOffset>4176969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7" name="Round Single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21215" w14:textId="7934BF9F" w:rsidR="00967981" w:rsidRPr="000A4A47" w:rsidRDefault="003760F8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Connect compatible wearable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device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8A47E" id="Round Single Corner Rectangle 37" o:spid="_x0000_s1035" style="position:absolute;margin-left:328.9pt;margin-top:210.95pt;width:118pt;height:36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5xBwMAAMI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1A21215" w14:textId="7934BF9F" w:rsidR="00967981" w:rsidRPr="000A4A47" w:rsidRDefault="003760F8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Connect compatible wearable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device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09613C56" wp14:editId="72547167">
                <wp:simplePos x="0" y="0"/>
                <wp:positionH relativeFrom="column">
                  <wp:posOffset>5933473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8" name="Round Single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40327" w14:textId="7CF15992" w:rsidR="00967981" w:rsidRPr="000A4A47" w:rsidRDefault="00B642FE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Enable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13C56" id="Round Single Corner Rectangle 38" o:spid="_x0000_s1036" style="position:absolute;margin-left:467.2pt;margin-top:210.95pt;width:118pt;height:36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1GkBwMAAMI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9140327" w14:textId="7CF15992" w:rsidR="00967981" w:rsidRPr="000A4A47" w:rsidRDefault="00B642FE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Enable Recommendations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C8F652B" wp14:editId="1428FA11">
                <wp:simplePos x="0" y="0"/>
                <wp:positionH relativeFrom="column">
                  <wp:posOffset>7689978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39" name="Round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B3E4D" w14:textId="7528EAE7" w:rsidR="00967981" w:rsidRPr="000A4A47" w:rsidRDefault="001C620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Provide access to phone’s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images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F652B" id="Round Single Corner Rectangle 39" o:spid="_x0000_s1037" style="position:absolute;margin-left:605.5pt;margin-top:210.95pt;width:118pt;height:36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8DB3E4D" w14:textId="7528EAE7" w:rsidR="00967981" w:rsidRPr="000A4A47" w:rsidRDefault="001C620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Provide access to phone’s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images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030E10AE" wp14:editId="4DA2A705">
                <wp:simplePos x="0" y="0"/>
                <wp:positionH relativeFrom="column">
                  <wp:posOffset>663959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59" name="Round Single Corner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C8E77" w14:textId="753950B5" w:rsidR="000B1B8F" w:rsidRPr="000A4A47" w:rsidRDefault="003760F8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Edit Biography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E10AE" id="Round Single Corner Rectangle 59" o:spid="_x0000_s1038" style="position:absolute;margin-left:52.3pt;margin-top:258.7pt;width:118pt;height:36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NjBw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0CC8E77" w14:textId="753950B5" w:rsidR="000B1B8F" w:rsidRPr="000A4A47" w:rsidRDefault="003760F8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Edit Biography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73EE536A" wp14:editId="1903103B">
                <wp:simplePos x="0" y="0"/>
                <wp:positionH relativeFrom="column">
                  <wp:posOffset>2420463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60" name="Round Single Corner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E2751" w14:textId="5A7A9307" w:rsidR="000B1B8F" w:rsidRPr="000A4A47" w:rsidRDefault="001C6201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Save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entry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536A" id="Round Single Corner Rectangle 60" o:spid="_x0000_s1039" style="position:absolute;margin-left:190.6pt;margin-top:258.7pt;width:118pt;height:36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LH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90E2751" w14:textId="5A7A9307" w:rsidR="000B1B8F" w:rsidRPr="000A4A47" w:rsidRDefault="001C6201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Save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entry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59271B1" wp14:editId="7E2046FF">
                <wp:simplePos x="0" y="0"/>
                <wp:positionH relativeFrom="column">
                  <wp:posOffset>4176969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61" name="Round Single Corner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8C892" w14:textId="2050F042" w:rsidR="000B1B8F" w:rsidRPr="000A4A47" w:rsidRDefault="003760F8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Import wearable device data to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tracker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271B1" id="Round Single Corner Rectangle 61" o:spid="_x0000_s1040" style="position:absolute;margin-left:328.9pt;margin-top:258.7pt;width:118pt;height:36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0S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0C8C892" w14:textId="2050F042" w:rsidR="000B1B8F" w:rsidRPr="000A4A47" w:rsidRDefault="003760F8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Import wearable device data to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tracker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3750B194" wp14:editId="2DB947DE">
                <wp:simplePos x="0" y="0"/>
                <wp:positionH relativeFrom="column">
                  <wp:posOffset>5933473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62" name="Round Single Corner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E87C5" w14:textId="660AF36E" w:rsidR="000B1B8F" w:rsidRPr="00B642FE" w:rsidRDefault="00B642FE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Cs w:val="16"/>
                              </w:rPr>
                            </w:pPr>
                            <w:r w:rsidRPr="00B642FE">
                              <w:rPr>
                                <w:rFonts w:ascii="Century Gothic" w:hAnsi="Century Gothic"/>
                                <w:color w:val="000000" w:themeColor="text1"/>
                                <w:szCs w:val="16"/>
                              </w:rPr>
                              <w:t xml:space="preserve">Choose Recommendation Type (Articles, Workouts, </w:t>
                            </w:r>
                            <w:proofErr w:type="spellStart"/>
                            <w:r w:rsidRPr="00B642FE">
                              <w:rPr>
                                <w:rFonts w:ascii="Century Gothic" w:hAnsi="Century Gothic"/>
                                <w:color w:val="000000" w:themeColor="text1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B642FE">
                              <w:rPr>
                                <w:rFonts w:ascii="Century Gothic" w:hAnsi="Century Gothic"/>
                                <w:color w:val="000000" w:themeColor="text1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0B194" id="Round Single Corner Rectangle 62" o:spid="_x0000_s1041" style="position:absolute;margin-left:467.2pt;margin-top:258.7pt;width:118pt;height:36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6FE87C5" w14:textId="660AF36E" w:rsidR="000B1B8F" w:rsidRPr="00B642FE" w:rsidRDefault="00B642FE" w:rsidP="000B1B8F">
                      <w:pPr>
                        <w:rPr>
                          <w:rFonts w:ascii="Century Gothic" w:hAnsi="Century Gothic"/>
                          <w:color w:val="000000" w:themeColor="text1"/>
                          <w:szCs w:val="16"/>
                        </w:rPr>
                      </w:pPr>
                      <w:r w:rsidRPr="00B642FE">
                        <w:rPr>
                          <w:rFonts w:ascii="Century Gothic" w:hAnsi="Century Gothic"/>
                          <w:color w:val="000000" w:themeColor="text1"/>
                          <w:szCs w:val="16"/>
                        </w:rPr>
                        <w:t xml:space="preserve">Choose Recommendation Type (Articles, Workouts, </w:t>
                      </w:r>
                      <w:proofErr w:type="spellStart"/>
                      <w:r w:rsidRPr="00B642FE">
                        <w:rPr>
                          <w:rFonts w:ascii="Century Gothic" w:hAnsi="Century Gothic"/>
                          <w:color w:val="000000" w:themeColor="text1"/>
                          <w:szCs w:val="16"/>
                        </w:rPr>
                        <w:t>etc</w:t>
                      </w:r>
                      <w:proofErr w:type="spellEnd"/>
                      <w:r w:rsidRPr="00B642FE">
                        <w:rPr>
                          <w:rFonts w:ascii="Century Gothic" w:hAnsi="Century Gothic"/>
                          <w:color w:val="000000" w:themeColor="text1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3806E5F7" wp14:editId="7BB11828">
                <wp:simplePos x="0" y="0"/>
                <wp:positionH relativeFrom="column">
                  <wp:posOffset>7689978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63" name="Round Single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710CD" w14:textId="048AD578" w:rsidR="000B1B8F" w:rsidRPr="000A4A47" w:rsidRDefault="001C6201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Select a photo to import into the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tracker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6E5F7" id="Round Single Corner Rectangle 63" o:spid="_x0000_s1042" style="position:absolute;margin-left:605.5pt;margin-top:258.7pt;width:118pt;height:36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+A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21710CD" w14:textId="048AD578" w:rsidR="000B1B8F" w:rsidRPr="000A4A47" w:rsidRDefault="001C6201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Select a photo to import into the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tracker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3F8B828" wp14:editId="07BDB9AA">
                <wp:simplePos x="0" y="0"/>
                <wp:positionH relativeFrom="column">
                  <wp:posOffset>663959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5" name="Round Single Corner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1030A" w14:textId="5D3A5215" w:rsidR="000B1B8F" w:rsidRPr="000A4A47" w:rsidRDefault="003760F8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Edit Profile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8B828" id="Round Single Corner Rectangle 65" o:spid="_x0000_s1043" style="position:absolute;margin-left:52.3pt;margin-top:312.2pt;width:118pt;height:36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611030A" w14:textId="5D3A5215" w:rsidR="000B1B8F" w:rsidRPr="000A4A47" w:rsidRDefault="003760F8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Edit Profile Preferences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14886E26" wp14:editId="50F674E8">
                <wp:simplePos x="0" y="0"/>
                <wp:positionH relativeFrom="column">
                  <wp:posOffset>2420463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6" name="Round Single Corner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8B30A" w14:textId="45BEAF0D" w:rsidR="000B1B8F" w:rsidRPr="000A4A47" w:rsidRDefault="001C6201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Delete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entry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86E26" id="Round Single Corner Rectangle 66" o:spid="_x0000_s1044" style="position:absolute;margin-left:190.6pt;margin-top:312.2pt;width:118pt;height:36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938B30A" w14:textId="45BEAF0D" w:rsidR="000B1B8F" w:rsidRPr="000A4A47" w:rsidRDefault="001C6201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Delete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entry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9EFBE9A" wp14:editId="1D6FD704">
                <wp:simplePos x="0" y="0"/>
                <wp:positionH relativeFrom="column">
                  <wp:posOffset>4176969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7" name="Round Single Corner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69977" w14:textId="6AE2DA6E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FBE9A" id="Round Single Corner Rectangle 67" o:spid="_x0000_s1045" style="position:absolute;margin-left:328.9pt;margin-top:312.2pt;width:118pt;height:36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Sq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41269977" w14:textId="6AE2DA6E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6698695A" wp14:editId="000E84AE">
                <wp:simplePos x="0" y="0"/>
                <wp:positionH relativeFrom="column">
                  <wp:posOffset>5933473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8" name="Round Single Corner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C7878" w14:textId="43DF3A8B" w:rsidR="000B1B8F" w:rsidRPr="008A1814" w:rsidRDefault="008A1814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Cs w:val="16"/>
                              </w:rPr>
                            </w:pPr>
                            <w:r w:rsidRPr="008A1814">
                              <w:rPr>
                                <w:rFonts w:ascii="Century Gothic" w:hAnsi="Century Gothic"/>
                                <w:color w:val="000000" w:themeColor="text1"/>
                                <w:szCs w:val="16"/>
                              </w:rPr>
                              <w:t xml:space="preserve">Select Recommendation Frequency (daily, weekly, </w:t>
                            </w:r>
                            <w:proofErr w:type="spellStart"/>
                            <w:r w:rsidRPr="008A1814">
                              <w:rPr>
                                <w:rFonts w:ascii="Century Gothic" w:hAnsi="Century Gothic"/>
                                <w:color w:val="000000" w:themeColor="text1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8A1814">
                              <w:rPr>
                                <w:rFonts w:ascii="Century Gothic" w:hAnsi="Century Gothic"/>
                                <w:color w:val="000000" w:themeColor="text1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8695A" id="Round Single Corner Rectangle 68" o:spid="_x0000_s1046" style="position:absolute;margin-left:467.2pt;margin-top:312.2pt;width:118pt;height:36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t/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506C7878" w14:textId="43DF3A8B" w:rsidR="000B1B8F" w:rsidRPr="008A1814" w:rsidRDefault="008A1814" w:rsidP="000B1B8F">
                      <w:pPr>
                        <w:rPr>
                          <w:rFonts w:ascii="Century Gothic" w:hAnsi="Century Gothic"/>
                          <w:color w:val="000000" w:themeColor="text1"/>
                          <w:szCs w:val="16"/>
                        </w:rPr>
                      </w:pPr>
                      <w:r w:rsidRPr="008A1814">
                        <w:rPr>
                          <w:rFonts w:ascii="Century Gothic" w:hAnsi="Century Gothic"/>
                          <w:color w:val="000000" w:themeColor="text1"/>
                          <w:szCs w:val="16"/>
                        </w:rPr>
                        <w:t xml:space="preserve">Select Recommendation Frequency (daily, weekly, </w:t>
                      </w:r>
                      <w:proofErr w:type="spellStart"/>
                      <w:r w:rsidRPr="008A1814">
                        <w:rPr>
                          <w:rFonts w:ascii="Century Gothic" w:hAnsi="Century Gothic"/>
                          <w:color w:val="000000" w:themeColor="text1"/>
                          <w:szCs w:val="16"/>
                        </w:rPr>
                        <w:t>etc</w:t>
                      </w:r>
                      <w:proofErr w:type="spellEnd"/>
                      <w:r w:rsidRPr="008A1814">
                        <w:rPr>
                          <w:rFonts w:ascii="Century Gothic" w:hAnsi="Century Gothic"/>
                          <w:color w:val="000000" w:themeColor="text1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4804B8AA" wp14:editId="782D2719">
                <wp:simplePos x="0" y="0"/>
                <wp:positionH relativeFrom="column">
                  <wp:posOffset>7689978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69" name="Round Single Corner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C0B03" w14:textId="4500BC0F" w:rsidR="000B1B8F" w:rsidRPr="000A4A47" w:rsidRDefault="001C6201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Edit estimated calorie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B8AA" id="Round Single Corner Rectangle 69" o:spid="_x0000_s1047" style="position:absolute;margin-left:605.5pt;margin-top:312.2pt;width:118pt;height:36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wtBw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4BDC0B03" w14:textId="4500BC0F" w:rsidR="000B1B8F" w:rsidRPr="000A4A47" w:rsidRDefault="001C6201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Edit estimated calorie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value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7741F3A6" wp14:editId="382D1407">
                <wp:simplePos x="0" y="0"/>
                <wp:positionH relativeFrom="column">
                  <wp:posOffset>663959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1" name="Round Single Corner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D500" w14:textId="134D1D86" w:rsidR="000B1B8F" w:rsidRPr="000A4A47" w:rsidRDefault="003760F8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Add a Profile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1F3A6" id="Round Single Corner Rectangle 71" o:spid="_x0000_s1048" style="position:absolute;margin-left:52.3pt;margin-top:359.95pt;width:118pt;height:36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P4Bw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EF1D500" w14:textId="134D1D86" w:rsidR="000B1B8F" w:rsidRPr="000A4A47" w:rsidRDefault="003760F8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Add a Profile Picture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34661999" wp14:editId="4BF0E03E">
                <wp:simplePos x="0" y="0"/>
                <wp:positionH relativeFrom="column">
                  <wp:posOffset>2420463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2" name="Round Single Corner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6FEB3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61999" id="Round Single Corner Rectangle 72" o:spid="_x0000_s1049" style="position:absolute;margin-left:190.6pt;margin-top:359.95pt;width:118pt;height:36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Jc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526FEB3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2D7864F" wp14:editId="51487218">
                <wp:simplePos x="0" y="0"/>
                <wp:positionH relativeFrom="column">
                  <wp:posOffset>4176969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3" name="Round Single Corner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7C30E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7864F" id="Round Single Corner Rectangle 73" o:spid="_x0000_s1050" style="position:absolute;margin-left:328.9pt;margin-top:359.95pt;width:118pt;height:36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2J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D77C30E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634DE40C" wp14:editId="3E329EB0">
                <wp:simplePos x="0" y="0"/>
                <wp:positionH relativeFrom="column">
                  <wp:posOffset>5933473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4" name="Round Single Corner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C14F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DE40C" id="Round Single Corner Rectangle 74" o:spid="_x0000_s1051" style="position:absolute;margin-left:467.2pt;margin-top:359.95pt;width:118pt;height:36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4F30C14F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36FEA938" wp14:editId="62AE96AB">
                <wp:simplePos x="0" y="0"/>
                <wp:positionH relativeFrom="column">
                  <wp:posOffset>7689978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75" name="Round Single Corner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F8CE" w14:textId="6C15E75A" w:rsidR="000B1B8F" w:rsidRPr="000A4A47" w:rsidRDefault="001C6201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Save calorie estimation to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tracker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EA938" id="Round Single Corner Rectangle 75" o:spid="_x0000_s1052" style="position:absolute;margin-left:605.5pt;margin-top:359.95pt;width:118pt;height:36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8b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47FDF8CE" w14:textId="6C15E75A" w:rsidR="000B1B8F" w:rsidRPr="000A4A47" w:rsidRDefault="001C6201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Save calorie estimation to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tracker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5ED70958" wp14:editId="7A8E4C08">
                <wp:simplePos x="0" y="0"/>
                <wp:positionH relativeFrom="column">
                  <wp:posOffset>663959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77" name="Round Single Corner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70F4D" w14:textId="6D08F8C5" w:rsidR="000B1B8F" w:rsidRPr="000A4A47" w:rsidRDefault="003760F8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Option to delete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profile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0958" id="Round Single Corner Rectangle 77" o:spid="_x0000_s1053" style="position:absolute;margin-left:52.3pt;margin-top:413.4pt;width:118pt;height:36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5C70F4D" w14:textId="6D08F8C5" w:rsidR="000B1B8F" w:rsidRPr="000A4A47" w:rsidRDefault="003760F8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Option to delete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profile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4007D1A8" wp14:editId="0702F286">
                <wp:simplePos x="0" y="0"/>
                <wp:positionH relativeFrom="column">
                  <wp:posOffset>2420463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78" name="Round Single Corner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95C3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7D1A8" id="Round Single Corner Rectangle 78" o:spid="_x0000_s1054" style="position:absolute;margin-left:190.6pt;margin-top:413.4pt;width:118pt;height:36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A3B95C3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171EC604" wp14:editId="129F37EF">
                <wp:simplePos x="0" y="0"/>
                <wp:positionH relativeFrom="column">
                  <wp:posOffset>4176969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79" name="Round Single Corner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29FBB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EC604" id="Round Single Corner Rectangle 79" o:spid="_x0000_s1055" style="position:absolute;margin-left:328.9pt;margin-top:413.4pt;width:118pt;height:36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Qx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9F29FBB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0131934F" wp14:editId="65ECFC1D">
                <wp:simplePos x="0" y="0"/>
                <wp:positionH relativeFrom="column">
                  <wp:posOffset>5933473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80" name="Round Single Corner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EA110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1934F" id="Round Single Corner Rectangle 80" o:spid="_x0000_s1056" style="position:absolute;margin-left:467.2pt;margin-top:413.4pt;width:118pt;height:36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vk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39EA110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4F90CA23" wp14:editId="00A791B6">
                <wp:simplePos x="0" y="0"/>
                <wp:positionH relativeFrom="column">
                  <wp:posOffset>7689978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81" name="Round Single Corner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9264B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0CA23" id="Round Single Corner Rectangle 81" o:spid="_x0000_s1057" style="position:absolute;margin-left:605.5pt;margin-top:413.4pt;width:118pt;height:36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0B9264B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378DA34C" wp14:editId="4FBE6C95">
                <wp:simplePos x="0" y="0"/>
                <wp:positionH relativeFrom="column">
                  <wp:posOffset>663959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3" name="Round Single Corner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99B74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DA34C" id="Round Single Corner Rectangle 83" o:spid="_x0000_s1058" style="position:absolute;margin-left:52.3pt;margin-top:461.15pt;width:118pt;height:36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w4Bw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7199B74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57586A7E" wp14:editId="75FA3FDB">
                <wp:simplePos x="0" y="0"/>
                <wp:positionH relativeFrom="column">
                  <wp:posOffset>2420463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4" name="Round Single Corner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EF554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86A7E" id="Round Single Corner Rectangle 84" o:spid="_x0000_s1059" style="position:absolute;margin-left:190.6pt;margin-top:461.15pt;width:118pt;height:36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2c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E4EF554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1C70BDD4" wp14:editId="2C2F3EDD">
                <wp:simplePos x="0" y="0"/>
                <wp:positionH relativeFrom="column">
                  <wp:posOffset>4176969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5" name="Round Single Corner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5B153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BDD4" id="Round Single Corner Rectangle 85" o:spid="_x0000_s1060" style="position:absolute;margin-left:328.9pt;margin-top:461.15pt;width:118pt;height:36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JJ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07B5B153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2B8B7DC0" wp14:editId="216403F2">
                <wp:simplePos x="0" y="0"/>
                <wp:positionH relativeFrom="column">
                  <wp:posOffset>5933473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6" name="Round Single Corner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A3FC2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B7DC0" id="Round Single Corner Rectangle 86" o:spid="_x0000_s1061" style="position:absolute;margin-left:467.2pt;margin-top:461.15pt;width:118pt;height:36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71CA3FC2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14F8228C" wp14:editId="0E522137">
                <wp:simplePos x="0" y="0"/>
                <wp:positionH relativeFrom="column">
                  <wp:posOffset>7689978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87" name="Round Single Corner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B8CC1" w14:textId="77777777" w:rsidR="000B1B8F" w:rsidRPr="000A4A47" w:rsidRDefault="000B1B8F" w:rsidP="000B1B8F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8228C" id="Round Single Corner Rectangle 87" o:spid="_x0000_s1062" style="position:absolute;margin-left:605.5pt;margin-top:461.15pt;width:118pt;height:36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Db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5E0B8CC1" w14:textId="77777777" w:rsidR="000B1B8F" w:rsidRPr="000A4A47" w:rsidRDefault="000B1B8F" w:rsidP="000B1B8F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FD0F1F9" wp14:editId="0DDFEA1A">
                <wp:simplePos x="0" y="0"/>
                <wp:positionH relativeFrom="column">
                  <wp:posOffset>663959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1" name="Round Singl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344EF" w14:textId="489C8004" w:rsidR="000A4A47" w:rsidRPr="000A4A47" w:rsidRDefault="00967981" w:rsidP="000A4A4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User </w:t>
                            </w:r>
                            <w:r w:rsidR="00F9160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Profile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0F1F9" id="Round Single Corner Rectangle 21" o:spid="_x0000_s1063" style="position:absolute;margin-left:52.3pt;margin-top:7.05pt;width:118.05pt;height:76.5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005344EF" w14:textId="489C8004" w:rsidR="000A4A47" w:rsidRPr="000A4A47" w:rsidRDefault="00967981" w:rsidP="000A4A4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User </w:t>
                      </w:r>
                      <w:r w:rsidR="00F9160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Profile Creation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22498AC" wp14:editId="3101E54A">
                <wp:simplePos x="0" y="0"/>
                <wp:positionH relativeFrom="column">
                  <wp:posOffset>2420573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3" name="Round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7AE7A" w14:textId="207B0E96" w:rsidR="001B6567" w:rsidRPr="000A4A47" w:rsidRDefault="00F9160B" w:rsidP="001B65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Manual Health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498AC" id="Round Single Corner Rectangle 23" o:spid="_x0000_s1064" style="position:absolute;margin-left:190.6pt;margin-top:7.05pt;width:118.05pt;height:76.5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2657AE7A" w14:textId="207B0E96" w:rsidR="001B6567" w:rsidRPr="000A4A47" w:rsidRDefault="00F9160B" w:rsidP="001B656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Manual Health Tracking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0C60374" wp14:editId="377F3C21">
                <wp:simplePos x="0" y="0"/>
                <wp:positionH relativeFrom="column">
                  <wp:posOffset>4177188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4" name="Round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D3470" w14:textId="47B858C4" w:rsidR="001B6567" w:rsidRPr="000A4A47" w:rsidRDefault="00F9160B" w:rsidP="001B65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Wearable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60374" id="Round Single Corner Rectangle 24" o:spid="_x0000_s1065" style="position:absolute;margin-left:328.9pt;margin-top:7.05pt;width:118.05pt;height:76.5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375D3470" w14:textId="47B858C4" w:rsidR="001B6567" w:rsidRPr="000A4A47" w:rsidRDefault="00F9160B" w:rsidP="001B656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Wearable Integration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732804D" wp14:editId="5770DA4B">
                <wp:simplePos x="0" y="0"/>
                <wp:positionH relativeFrom="column">
                  <wp:posOffset>5933802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5" name="Round Single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BC1E6" w14:textId="786628F2" w:rsidR="001B6567" w:rsidRPr="000A4A47" w:rsidRDefault="00F9160B" w:rsidP="001B65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Personalized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2804D" id="Round Single Corner Rectangle 25" o:spid="_x0000_s1066" style="position:absolute;margin-left:467.25pt;margin-top:7.05pt;width:118.05pt;height:76.5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6B1BC1E6" w14:textId="786628F2" w:rsidR="001B6567" w:rsidRPr="000A4A47" w:rsidRDefault="00F9160B" w:rsidP="001B656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Personalized Recommendations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F7364A9" wp14:editId="28E97313">
                <wp:simplePos x="0" y="0"/>
                <wp:positionH relativeFrom="column">
                  <wp:posOffset>7690416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26" name="Round Singl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066F3" w14:textId="09B3DC55" w:rsidR="001B6567" w:rsidRPr="000A4A47" w:rsidRDefault="00F9160B" w:rsidP="001B65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Meal Photo Calorie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364A9" id="Round Single Corner Rectangle 26" o:spid="_x0000_s1067" style="position:absolute;margin-left:605.55pt;margin-top:7.05pt;width:118.05pt;height:76.5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19B066F3" w14:textId="09B3DC55" w:rsidR="001B6567" w:rsidRPr="000A4A47" w:rsidRDefault="00F9160B" w:rsidP="001B6567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Meal Photo Calorie Estimation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EF064EA" wp14:editId="075C23A7">
                <wp:simplePos x="0" y="0"/>
                <wp:positionH relativeFrom="column">
                  <wp:posOffset>663959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29" name="Round Single Corner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6471D" w14:textId="37986CCE" w:rsidR="00967981" w:rsidRPr="000A4A47" w:rsidRDefault="003760F8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Create Profile, Edit Profile, Delete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064EA" id="Round Single Corner Rectangle 29" o:spid="_x0000_s1068" style="position:absolute;margin-left:52.3pt;margin-top:109pt;width:118pt;height:76.5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4BC6471D" w14:textId="37986CCE" w:rsidR="00967981" w:rsidRPr="000A4A47" w:rsidRDefault="003760F8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Create Profile, Edit Profile, Delete Profile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4D06B72" wp14:editId="7AB6F3F0">
                <wp:simplePos x="0" y="0"/>
                <wp:positionH relativeFrom="column">
                  <wp:posOffset>2420463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30" name="Round Single Corner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7E284" w14:textId="360DA07A" w:rsidR="00967981" w:rsidRPr="000A4A47" w:rsidRDefault="001C620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Create Entry, Delete Entry, Save Entry, Select Entry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06B72" id="Round Single Corner Rectangle 30" o:spid="_x0000_s1069" style="position:absolute;margin-left:190.6pt;margin-top:109pt;width:118pt;height:76.5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5A37E284" w14:textId="360DA07A" w:rsidR="00967981" w:rsidRPr="000A4A47" w:rsidRDefault="001C620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Create Entry, Delete Entry, Save Entry, Select Entry Category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7B94462" wp14:editId="798149BA">
                <wp:simplePos x="0" y="0"/>
                <wp:positionH relativeFrom="column">
                  <wp:posOffset>4176969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CA8DB" w14:textId="6CAE412C" w:rsidR="00967981" w:rsidRPr="000A4A47" w:rsidRDefault="003760F8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Connect Wearable, Retrieve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94462" id="Round Single Corner Rectangle 31" o:spid="_x0000_s1070" style="position:absolute;margin-left:328.9pt;margin-top:109pt;width:118pt;height:76.5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06BCA8DB" w14:textId="6CAE412C" w:rsidR="00967981" w:rsidRPr="000A4A47" w:rsidRDefault="003760F8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Connect Wearable, Retrieve Data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FF65483" wp14:editId="58150DD0">
                <wp:simplePos x="0" y="0"/>
                <wp:positionH relativeFrom="column">
                  <wp:posOffset>5933473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32" name="Round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FA654" w14:textId="41338F55" w:rsidR="00967981" w:rsidRPr="000A4A47" w:rsidRDefault="00B642FE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Turn On Recommendations, </w:t>
                            </w:r>
                            <w:r w:rsidR="001C6201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Choose Recommendation Type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/</w:t>
                            </w:r>
                            <w:r w:rsidR="001C6201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65483" id="Round Single Corner Rectangle 32" o:spid="_x0000_s1071" style="position:absolute;margin-left:467.2pt;margin-top:109pt;width:118pt;height:76.5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290FA654" w14:textId="41338F55" w:rsidR="00967981" w:rsidRPr="000A4A47" w:rsidRDefault="00B642FE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Turn On Recommendations, </w:t>
                      </w:r>
                      <w:r w:rsidR="001C6201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Choose Recommendation Type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/</w:t>
                      </w:r>
                      <w:r w:rsidR="001C6201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Frequency</w:t>
                      </w:r>
                    </w:p>
                  </w:txbxContent>
                </v:textbox>
              </v:shap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ABFD7E1" wp14:editId="6CC99B1E">
                <wp:simplePos x="0" y="0"/>
                <wp:positionH relativeFrom="column">
                  <wp:posOffset>7689978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33" name="Round Single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BC335" w14:textId="4BF4B940" w:rsidR="00967981" w:rsidRPr="000A4A47" w:rsidRDefault="001C6201" w:rsidP="00967981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Take a Photo, Upload Photo, Edit Calorie Estimation, Save Calorie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FD7E1" id="Round Single Corner Rectangle 33" o:spid="_x0000_s1072" style="position:absolute;margin-left:605.5pt;margin-top:109pt;width:118pt;height:76.5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5B4BC335" w14:textId="4BF4B940" w:rsidR="00967981" w:rsidRPr="000A4A47" w:rsidRDefault="001C6201" w:rsidP="00967981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Take a Photo, Upload Photo, Edit Calorie Estimation, Save Calorie Estimation</w:t>
                      </w:r>
                    </w:p>
                  </w:txbxContent>
                </v:textbox>
              </v:shape>
            </w:pict>
          </mc:Fallback>
        </mc:AlternateContent>
      </w:r>
      <w:r w:rsidR="006F1360" w:rsidRP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0D50B993" wp14:editId="6CEBF0A0">
                <wp:simplePos x="0" y="0"/>
                <wp:positionH relativeFrom="column">
                  <wp:posOffset>810732</wp:posOffset>
                </wp:positionH>
                <wp:positionV relativeFrom="paragraph">
                  <wp:posOffset>3853815</wp:posOffset>
                </wp:positionV>
                <wp:extent cx="8229600" cy="0"/>
                <wp:effectExtent l="0" t="0" r="12700" b="127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417FC71C" id="Straight Connector 93" o:spid="_x0000_s1026" style="position:absolute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85pt,303.45pt" to="711.85pt,3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">
                <v:stroke dashstyle="dash"/>
              </v:line>
            </w:pict>
          </mc:Fallback>
        </mc:AlternateContent>
      </w:r>
      <w:r w:rsidR="006F1360" w:rsidRP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327B1B1E" wp14:editId="37CC2471">
                <wp:simplePos x="0" y="0"/>
                <wp:positionH relativeFrom="column">
                  <wp:posOffset>869950</wp:posOffset>
                </wp:positionH>
                <wp:positionV relativeFrom="paragraph">
                  <wp:posOffset>5147147</wp:posOffset>
                </wp:positionV>
                <wp:extent cx="8229600" cy="0"/>
                <wp:effectExtent l="0" t="0" r="1270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275A9BA6" id="Straight Connector 94" o:spid="_x0000_s1026" style="position:absolute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5pt,405.3pt" to="716.5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">
                <v:stroke dashstyle="dash"/>
              </v:lin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2D9ED506" wp14:editId="415F1614">
                <wp:simplePos x="0" y="0"/>
                <wp:positionH relativeFrom="column">
                  <wp:posOffset>411480</wp:posOffset>
                </wp:positionH>
                <wp:positionV relativeFrom="paragraph">
                  <wp:posOffset>2528570</wp:posOffset>
                </wp:positionV>
                <wp:extent cx="8866208" cy="0"/>
                <wp:effectExtent l="0" t="0" r="0" b="127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208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0F6DDAE" id="Straight Connector 92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99.1pt" to="730.5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">
                <v:stroke dashstyle="dash"/>
              </v:line>
            </w:pict>
          </mc:Fallback>
        </mc:AlternateContent>
      </w:r>
      <w:r w:rsid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7DEE15E" wp14:editId="3C78C6C3">
                <wp:simplePos x="0" y="0"/>
                <wp:positionH relativeFrom="column">
                  <wp:posOffset>409575</wp:posOffset>
                </wp:positionH>
                <wp:positionV relativeFrom="paragraph">
                  <wp:posOffset>1207135</wp:posOffset>
                </wp:positionV>
                <wp:extent cx="8866208" cy="0"/>
                <wp:effectExtent l="0" t="0" r="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208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D3A7EB3" id="Straight Connector 91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95.05pt" to="730.4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">
                <v:stroke dashstyle="dash"/>
              </v:line>
            </w:pict>
          </mc:Fallback>
        </mc:AlternateContent>
      </w:r>
      <w:r w:rsidR="000B1B8F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06E0B2C" wp14:editId="18AF52C8">
                <wp:simplePos x="0" y="0"/>
                <wp:positionH relativeFrom="column">
                  <wp:posOffset>4445</wp:posOffset>
                </wp:positionH>
                <wp:positionV relativeFrom="paragraph">
                  <wp:posOffset>3054985</wp:posOffset>
                </wp:positionV>
                <wp:extent cx="936625" cy="2546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6FBEA" w14:textId="77777777" w:rsidR="000B1B8F" w:rsidRP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B1B8F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RELEASE 1</w:t>
                            </w:r>
                          </w:p>
                          <w:p w14:paraId="77EB017E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0B2C" id="Text Box 57" o:spid="_x0000_s1073" type="#_x0000_t202" style="position:absolute;margin-left:.35pt;margin-top:240.55pt;width:73.75pt;height:20.05pt;rotation:-90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" filled="f" stroked="f" strokeweight=".5pt">
                <v:textbox>
                  <w:txbxContent>
                    <w:p w14:paraId="25B6FBEA" w14:textId="77777777" w:rsidR="000B1B8F" w:rsidRP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B1B8F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RELEASE 1</w:t>
                      </w:r>
                    </w:p>
                    <w:p w14:paraId="77EB017E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1B8F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9077430" wp14:editId="4E0116E3">
                <wp:simplePos x="0" y="0"/>
                <wp:positionH relativeFrom="column">
                  <wp:posOffset>9525</wp:posOffset>
                </wp:positionH>
                <wp:positionV relativeFrom="paragraph">
                  <wp:posOffset>5657360</wp:posOffset>
                </wp:positionV>
                <wp:extent cx="936625" cy="25463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39EDD" w14:textId="77777777" w:rsidR="000B1B8F" w:rsidRP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B1B8F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RELEASE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3F252D0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7430" id="Text Box 55" o:spid="_x0000_s1074" type="#_x0000_t202" style="position:absolute;margin-left:.75pt;margin-top:445.45pt;width:73.75pt;height:20.05pt;rotation:-90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" filled="f" stroked="f" strokeweight=".5pt">
                <v:textbox>
                  <w:txbxContent>
                    <w:p w14:paraId="16039EDD" w14:textId="77777777" w:rsidR="000B1B8F" w:rsidRP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B1B8F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RELEASE </w:t>
                      </w:r>
                      <w: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3</w:t>
                      </w:r>
                    </w:p>
                    <w:p w14:paraId="23F252D0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1B8F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AD7E290" wp14:editId="671B733F">
                <wp:simplePos x="0" y="0"/>
                <wp:positionH relativeFrom="column">
                  <wp:posOffset>-98425</wp:posOffset>
                </wp:positionH>
                <wp:positionV relativeFrom="paragraph">
                  <wp:posOffset>4291330</wp:posOffset>
                </wp:positionV>
                <wp:extent cx="936625" cy="3816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59E82" w14:textId="77777777" w:rsid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  <w:p w14:paraId="05CEC39C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7E290" id="Text Box 54" o:spid="_x0000_s1075" type="#_x0000_t202" style="position:absolute;margin-left:-7.75pt;margin-top:337.9pt;width:73.75pt;height:30.05pt;rotation:-90;z-index:2516582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" filled="f" stroked="f" strokeweight=".5pt">
                <v:textbox>
                  <w:txbxContent>
                    <w:p w14:paraId="4CF59E82" w14:textId="77777777" w:rsid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FEATURES</w:t>
                      </w:r>
                    </w:p>
                    <w:p w14:paraId="05CEC39C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1B8F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32115EC" wp14:editId="4752D700">
                <wp:simplePos x="0" y="0"/>
                <wp:positionH relativeFrom="column">
                  <wp:posOffset>-99060</wp:posOffset>
                </wp:positionH>
                <wp:positionV relativeFrom="paragraph">
                  <wp:posOffset>1670685</wp:posOffset>
                </wp:positionV>
                <wp:extent cx="936625" cy="38163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B21C3" w14:textId="77777777" w:rsid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USER </w:t>
                            </w:r>
                          </w:p>
                          <w:p w14:paraId="685AE20C" w14:textId="77777777" w:rsid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TASKS</w:t>
                            </w:r>
                          </w:p>
                          <w:p w14:paraId="019EC6A5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115EC" id="Text Box 53" o:spid="_x0000_s1076" type="#_x0000_t202" style="position:absolute;margin-left:-7.8pt;margin-top:131.55pt;width:73.75pt;height:30.05pt;rotation:-90;z-index:2516582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" filled="f" stroked="f" strokeweight=".5pt">
                <v:textbox>
                  <w:txbxContent>
                    <w:p w14:paraId="074B21C3" w14:textId="77777777" w:rsid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USER </w:t>
                      </w:r>
                    </w:p>
                    <w:p w14:paraId="685AE20C" w14:textId="77777777" w:rsid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TASKS</w:t>
                      </w:r>
                    </w:p>
                    <w:p w14:paraId="019EC6A5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1B8F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00EF3CA" wp14:editId="68AB6F96">
                <wp:simplePos x="0" y="0"/>
                <wp:positionH relativeFrom="column">
                  <wp:posOffset>-100475</wp:posOffset>
                </wp:positionH>
                <wp:positionV relativeFrom="paragraph">
                  <wp:posOffset>338455</wp:posOffset>
                </wp:positionV>
                <wp:extent cx="936625" cy="3816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AE84" w14:textId="77777777" w:rsidR="000B1B8F" w:rsidRDefault="000B1B8F" w:rsidP="000B1B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USER ACTIVITIES</w:t>
                            </w:r>
                          </w:p>
                          <w:p w14:paraId="4E1AD17F" w14:textId="77777777" w:rsidR="000B1B8F" w:rsidRPr="000B1B8F" w:rsidRDefault="000B1B8F" w:rsidP="000B1B8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EF3CA" id="Text Box 52" o:spid="_x0000_s1077" type="#_x0000_t202" style="position:absolute;margin-left:-7.9pt;margin-top:26.65pt;width:73.75pt;height:30.05pt;rotation:-90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" filled="f" stroked="f" strokeweight=".5pt">
                <v:textbox>
                  <w:txbxContent>
                    <w:p w14:paraId="4013AE84" w14:textId="77777777" w:rsidR="000B1B8F" w:rsidRDefault="000B1B8F" w:rsidP="000B1B8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USER ACTIVITIES</w:t>
                      </w:r>
                    </w:p>
                    <w:p w14:paraId="4E1AD17F" w14:textId="77777777" w:rsidR="000B1B8F" w:rsidRPr="000B1B8F" w:rsidRDefault="000B1B8F" w:rsidP="000B1B8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8D3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3E4BA37" wp14:editId="48C898F6">
                <wp:simplePos x="0" y="0"/>
                <wp:positionH relativeFrom="column">
                  <wp:posOffset>-359727</wp:posOffset>
                </wp:positionH>
                <wp:positionV relativeFrom="paragraph">
                  <wp:posOffset>2042477</wp:posOffset>
                </wp:positionV>
                <wp:extent cx="914400" cy="118872"/>
                <wp:effectExtent l="4127" t="0" r="4128" b="4127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118872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42931B72" w14:textId="77777777" w:rsidR="000F68D3" w:rsidRPr="00095617" w:rsidRDefault="000F68D3" w:rsidP="000F68D3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BA37" id="Text Box 19" o:spid="_x0000_s1078" type="#_x0000_t13" style="position:absolute;margin-left:-28.3pt;margin-top:160.8pt;width:1in;height:9.35pt;rotation:90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" adj="20196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42931B72" w14:textId="77777777" w:rsidR="000F68D3" w:rsidRPr="00095617" w:rsidRDefault="000F68D3" w:rsidP="000F68D3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8D3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2A0EC0F" wp14:editId="028CDB5D">
                <wp:simplePos x="0" y="0"/>
                <wp:positionH relativeFrom="column">
                  <wp:posOffset>-2218373</wp:posOffset>
                </wp:positionH>
                <wp:positionV relativeFrom="paragraph">
                  <wp:posOffset>3904298</wp:posOffset>
                </wp:positionV>
                <wp:extent cx="4636135" cy="115570"/>
                <wp:effectExtent l="0" t="317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36135" cy="115570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6B2D5D4D" w14:textId="77777777" w:rsidR="00E426B5" w:rsidRPr="00095617" w:rsidRDefault="00E426B5" w:rsidP="00E426B5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EC0F" id="Text Box 14" o:spid="_x0000_s1079" type="#_x0000_t13" style="position:absolute;margin-left:-174.7pt;margin-top:307.45pt;width:365.05pt;height:9.1pt;rotation: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" adj="21331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6B2D5D4D" w14:textId="77777777" w:rsidR="00E426B5" w:rsidRPr="00095617" w:rsidRDefault="00E426B5" w:rsidP="00E426B5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8D3"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0C81F14" wp14:editId="485D271F">
                <wp:simplePos x="0" y="0"/>
                <wp:positionH relativeFrom="column">
                  <wp:posOffset>-752475</wp:posOffset>
                </wp:positionH>
                <wp:positionV relativeFrom="paragraph">
                  <wp:posOffset>657860</wp:posOffset>
                </wp:positionV>
                <wp:extent cx="1724025" cy="381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240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4E60" w14:textId="77777777" w:rsidR="00E426B5" w:rsidRPr="00E426B5" w:rsidRDefault="00E426B5" w:rsidP="00E426B5">
                            <w:pP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</w:pPr>
                            <w:r w:rsidRPr="00E426B5"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  <w:t>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81F14" id="Text Box 15" o:spid="_x0000_s1080" type="#_x0000_t202" style="position:absolute;margin-left:-59.25pt;margin-top:51.8pt;width:135.75pt;height:30.05pt;rotation:-90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" filled="f" stroked="f" strokeweight=".5pt">
                <v:textbox>
                  <w:txbxContent>
                    <w:p w14:paraId="1CBB4E60" w14:textId="77777777" w:rsidR="00E426B5" w:rsidRPr="00E426B5" w:rsidRDefault="00E426B5" w:rsidP="00E426B5">
                      <w:pP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</w:pPr>
                      <w:r w:rsidRPr="00E426B5"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  <w:t>FUNCTIONALITY</w:t>
                      </w:r>
                    </w:p>
                  </w:txbxContent>
                </v:textbox>
              </v:shape>
            </w:pict>
          </mc:Fallback>
        </mc:AlternateContent>
      </w:r>
      <w:r w:rsidR="00CB5DB5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w:br w:type="page"/>
      </w:r>
    </w:p>
    <w:p w14:paraId="58A29014" w14:textId="77777777" w:rsidR="00C1275B" w:rsidRDefault="00C1275B" w:rsidP="00C1275B">
      <w:pPr>
        <w:outlineLvl w:val="0"/>
        <w:rPr>
          <w:rFonts w:ascii="Century Gothic" w:hAnsi="Century Gothic"/>
          <w:b/>
          <w:color w:val="808080" w:themeColor="background1" w:themeShade="80"/>
          <w:sz w:val="34"/>
          <w:szCs w:val="34"/>
        </w:rPr>
      </w:pPr>
      <w:r>
        <w:rPr>
          <w:rFonts w:ascii="Century Gothic" w:hAnsi="Century Gothic"/>
          <w:b/>
          <w:color w:val="808080" w:themeColor="background1" w:themeShade="80"/>
          <w:sz w:val="34"/>
          <w:szCs w:val="34"/>
        </w:rPr>
        <w:t>USER STORY MAP</w:t>
      </w:r>
    </w:p>
    <w:p w14:paraId="6F7E2C79" w14:textId="77777777" w:rsidR="00C1275B" w:rsidRDefault="00C1275B" w:rsidP="00C1275B">
      <w:pPr>
        <w:outlineLvl w:val="0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38B2AD8C" wp14:editId="39B8B32B">
                <wp:simplePos x="0" y="0"/>
                <wp:positionH relativeFrom="column">
                  <wp:posOffset>294142</wp:posOffset>
                </wp:positionH>
                <wp:positionV relativeFrom="paragraph">
                  <wp:posOffset>57488</wp:posOffset>
                </wp:positionV>
                <wp:extent cx="1539433" cy="381964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433" cy="381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408E0" w14:textId="77777777" w:rsidR="00C1275B" w:rsidRPr="00E426B5" w:rsidRDefault="00C1275B" w:rsidP="00C1275B">
                            <w:pP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  <w:t>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2AD8C" id="Text Box 95" o:spid="_x0000_s1081" type="#_x0000_t202" style="position:absolute;margin-left:23.15pt;margin-top:4.55pt;width:121.2pt;height:30.1pt;z-index:2516582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42GgIAADQ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" filled="f" stroked="f" strokeweight=".5pt">
                <v:textbox>
                  <w:txbxContent>
                    <w:p w14:paraId="05C408E0" w14:textId="77777777" w:rsidR="00C1275B" w:rsidRPr="00E426B5" w:rsidRDefault="00C1275B" w:rsidP="00C1275B">
                      <w:pP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  <w:t>WORKFLOW</w:t>
                      </w:r>
                    </w:p>
                  </w:txbxContent>
                </v:textbox>
              </v:shape>
            </w:pict>
          </mc:Fallback>
        </mc:AlternateContent>
      </w:r>
    </w:p>
    <w:p w14:paraId="567D1CA9" w14:textId="77777777" w:rsidR="00C1275B" w:rsidRDefault="00C1275B" w:rsidP="00C1275B">
      <w:pPr>
        <w:outlineLvl w:val="0"/>
        <w:rPr>
          <w:rFonts w:ascii="Century Gothic" w:hAnsi="Century Gothic"/>
          <w:color w:val="808080" w:themeColor="background1" w:themeShade="80"/>
          <w:sz w:val="20"/>
          <w:szCs w:val="20"/>
        </w:rPr>
      </w:pP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7DBE5441" wp14:editId="09B34770">
                <wp:simplePos x="0" y="0"/>
                <wp:positionH relativeFrom="column">
                  <wp:posOffset>1621155</wp:posOffset>
                </wp:positionH>
                <wp:positionV relativeFrom="paragraph">
                  <wp:posOffset>26670</wp:posOffset>
                </wp:positionV>
                <wp:extent cx="914400" cy="118872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8872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12DACDE1" w14:textId="77777777" w:rsidR="00C1275B" w:rsidRPr="00095617" w:rsidRDefault="00C1275B" w:rsidP="00C1275B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5441" id="Text Box 96" o:spid="_x0000_s1082" type="#_x0000_t13" style="position:absolute;margin-left:127.65pt;margin-top:2.1pt;width:1in;height:9.35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" adj="20196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12DACDE1" w14:textId="77777777" w:rsidR="00C1275B" w:rsidRPr="00095617" w:rsidRDefault="00C1275B" w:rsidP="00C1275B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300" behindDoc="1" locked="0" layoutInCell="1" allowOverlap="1" wp14:anchorId="3DC8570C" wp14:editId="49C04C83">
                <wp:simplePos x="0" y="0"/>
                <wp:positionH relativeFrom="column">
                  <wp:posOffset>26670</wp:posOffset>
                </wp:positionH>
                <wp:positionV relativeFrom="paragraph">
                  <wp:posOffset>24765</wp:posOffset>
                </wp:positionV>
                <wp:extent cx="255905" cy="263525"/>
                <wp:effectExtent l="0" t="0" r="0" b="317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05" cy="263525"/>
                          <a:chOff x="0" y="0"/>
                          <a:chExt cx="255905" cy="263525"/>
                        </a:xfrm>
                      </wpg:grpSpPr>
                      <wps:wsp>
                        <wps:cNvPr id="98" name="Text Box 98"/>
                        <wps:cNvSpPr txBox="1"/>
                        <wps:spPr>
                          <a:xfrm rot="5400000">
                            <a:off x="-56515" y="91440"/>
                            <a:ext cx="228600" cy="11557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  <a:alpha val="1000"/>
                                </a:schemeClr>
                              </a:gs>
                              <a:gs pos="26000">
                                <a:schemeClr val="bg1">
                                  <a:lumMod val="95000"/>
                                </a:schemeClr>
                              </a:gs>
                              <a:gs pos="67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3000000" scaled="0"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260D18" w14:textId="77777777" w:rsidR="00C1275B" w:rsidRPr="00095617" w:rsidRDefault="00C1275B" w:rsidP="00C1275B">
                              <w:pPr>
                                <w:spacing w:before="100" w:beforeAutospacing="1" w:after="100" w:afterAutospacing="1"/>
                                <w:contextualSpacing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96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7305" y="0"/>
                            <a:ext cx="228600" cy="11557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95000"/>
                                  <a:alpha val="1000"/>
                                </a:schemeClr>
                              </a:gs>
                              <a:gs pos="26000">
                                <a:schemeClr val="bg1">
                                  <a:lumMod val="95000"/>
                                </a:schemeClr>
                              </a:gs>
                              <a:gs pos="67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3000000" scaled="0"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89A9BF" w14:textId="77777777" w:rsidR="00C1275B" w:rsidRPr="00095617" w:rsidRDefault="00C1275B" w:rsidP="00C1275B">
                              <w:pPr>
                                <w:spacing w:before="100" w:beforeAutospacing="1" w:after="100" w:afterAutospacing="1"/>
                                <w:contextualSpacing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96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8570C" id="Group 97" o:spid="_x0000_s1083" style="position:absolute;margin-left:2.1pt;margin-top:1.95pt;width:20.15pt;height:20.75pt;z-index:-251658180" coordsize="255905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">
                <v:shape id="Text Box 98" o:spid="_x0000_s1084" type="#_x0000_t13" style="position:absolute;left:-56515;top:91440;width:228600;height:1155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" adj="16140" fillcolor="#f2f2f2 [3052]" stroked="f" strokeweight=".5pt">
                  <v:fill color2="#d5dce4 [671]" o:opacity2="655f" angle="40" colors="0 #f2f2f2;17039f #f2f2f2;43909f #d6dce5" focus="100%" type="gradient">
                    <o:fill v:ext="view" type="gradientUnscaled"/>
                  </v:fill>
                  <v:textbox>
                    <w:txbxContent>
                      <w:p w14:paraId="28260D18" w14:textId="77777777" w:rsidR="00C1275B" w:rsidRPr="00095617" w:rsidRDefault="00C1275B" w:rsidP="00C1275B">
                        <w:pPr>
                          <w:spacing w:before="100" w:beforeAutospacing="1" w:after="100" w:afterAutospacing="1"/>
                          <w:contextualSpacing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96"/>
                            <w:szCs w:val="80"/>
                          </w:rPr>
                        </w:pPr>
                      </w:p>
                    </w:txbxContent>
                  </v:textbox>
                </v:shape>
                <v:shape id="Text Box 99" o:spid="_x0000_s1085" type="#_x0000_t13" style="position:absolute;left:27305;width:228600;height:115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" adj="16140" fillcolor="#f2f2f2 [3052]" stroked="f" strokeweight=".5pt">
                  <v:fill color2="#d5dce4 [671]" o:opacity2="655f" angle="40" colors="0 #f2f2f2;17039f #f2f2f2;43909f #d6dce5" focus="100%" type="gradient">
                    <o:fill v:ext="view" type="gradientUnscaled"/>
                  </v:fill>
                  <v:textbox>
                    <w:txbxContent>
                      <w:p w14:paraId="3089A9BF" w14:textId="77777777" w:rsidR="00C1275B" w:rsidRPr="00095617" w:rsidRDefault="00C1275B" w:rsidP="00C1275B">
                        <w:pPr>
                          <w:spacing w:before="100" w:beforeAutospacing="1" w:after="100" w:afterAutospacing="1"/>
                          <w:contextualSpacing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96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entury Gothic" w:hAnsi="Century Gothic"/>
          <w:b/>
          <w:bCs/>
          <w:noProof/>
          <w:color w:val="525252" w:themeColor="accent3" w:themeShade="80"/>
          <w:sz w:val="20"/>
          <w:szCs w:val="48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71441FAB" wp14:editId="5D7FDA68">
                <wp:simplePos x="0" y="0"/>
                <wp:positionH relativeFrom="column">
                  <wp:posOffset>1578610</wp:posOffset>
                </wp:positionH>
                <wp:positionV relativeFrom="paragraph">
                  <wp:posOffset>27940</wp:posOffset>
                </wp:positionV>
                <wp:extent cx="7754628" cy="115626"/>
                <wp:effectExtent l="0" t="0" r="508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628" cy="115626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7184DBF4" w14:textId="77777777" w:rsidR="00C1275B" w:rsidRPr="00095617" w:rsidRDefault="00C1275B" w:rsidP="00C1275B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41FAB" id="Text Box 100" o:spid="_x0000_s1086" type="#_x0000_t13" style="position:absolute;margin-left:124.3pt;margin-top:2.2pt;width:610.6pt;height:9.1pt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" adj="21439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7184DBF4" w14:textId="77777777" w:rsidR="00C1275B" w:rsidRPr="00095617" w:rsidRDefault="00C1275B" w:rsidP="00C1275B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C15F3B" w14:textId="77777777" w:rsidR="00C1275B" w:rsidRDefault="00C1275B" w:rsidP="00C1275B">
      <w:pPr>
        <w:outlineLvl w:val="0"/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4D6F1A1F" w14:textId="03C482AD" w:rsidR="00C1275B" w:rsidRDefault="00C1275B" w:rsidP="00C1275B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0CEAA838" wp14:editId="2144170E">
                <wp:simplePos x="0" y="0"/>
                <wp:positionH relativeFrom="column">
                  <wp:posOffset>1905</wp:posOffset>
                </wp:positionH>
                <wp:positionV relativeFrom="paragraph">
                  <wp:posOffset>4337213</wp:posOffset>
                </wp:positionV>
                <wp:extent cx="936625" cy="25463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5D282" w14:textId="77777777" w:rsidR="00C1275B" w:rsidRPr="000B1B8F" w:rsidRDefault="00C1275B" w:rsidP="00C1275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B1B8F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RELEASE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5F9CBCC" w14:textId="77777777" w:rsidR="00C1275B" w:rsidRPr="000B1B8F" w:rsidRDefault="00C1275B" w:rsidP="00C1275B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A838" id="Text Box 146" o:spid="_x0000_s1087" type="#_x0000_t202" style="position:absolute;margin-left:.15pt;margin-top:341.5pt;width:73.75pt;height:20.05pt;rotation:-90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" filled="f" stroked="f" strokeweight=".5pt">
                <v:textbox>
                  <w:txbxContent>
                    <w:p w14:paraId="70D5D282" w14:textId="77777777" w:rsidR="00C1275B" w:rsidRPr="000B1B8F" w:rsidRDefault="00C1275B" w:rsidP="00C1275B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B1B8F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RELEASE </w:t>
                      </w:r>
                      <w: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2</w:t>
                      </w:r>
                    </w:p>
                    <w:p w14:paraId="55F9CBCC" w14:textId="77777777" w:rsidR="00C1275B" w:rsidRPr="000B1B8F" w:rsidRDefault="00C1275B" w:rsidP="00C1275B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4C353C17" wp14:editId="314F2D8D">
                <wp:simplePos x="0" y="0"/>
                <wp:positionH relativeFrom="column">
                  <wp:posOffset>663959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101" name="Round Single Corner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5EEF2" w14:textId="2EAE1AAF" w:rsidR="00C1275B" w:rsidRPr="00D14D7A" w:rsidRDefault="00D14D7A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Cs w:val="16"/>
                              </w:rPr>
                            </w:pPr>
                            <w:r w:rsidRPr="00D14D7A">
                              <w:rPr>
                                <w:rFonts w:ascii="Century Gothic" w:hAnsi="Century Gothic"/>
                                <w:color w:val="000000" w:themeColor="text1"/>
                                <w:szCs w:val="16"/>
                              </w:rPr>
                              <w:t xml:space="preserve">Create and select type of Visualization from </w:t>
                            </w:r>
                            <w:proofErr w:type="gramStart"/>
                            <w:r w:rsidRPr="00D14D7A">
                              <w:rPr>
                                <w:rFonts w:ascii="Century Gothic" w:hAnsi="Century Gothic"/>
                                <w:color w:val="000000" w:themeColor="text1"/>
                                <w:szCs w:val="16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53C17" id="Round Single Corner Rectangle 101" o:spid="_x0000_s1088" style="position:absolute;margin-left:52.3pt;margin-top:210.95pt;width:118pt;height:36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4E25EEF2" w14:textId="2EAE1AAF" w:rsidR="00C1275B" w:rsidRPr="00D14D7A" w:rsidRDefault="00D14D7A" w:rsidP="00C1275B">
                      <w:pPr>
                        <w:rPr>
                          <w:rFonts w:ascii="Century Gothic" w:hAnsi="Century Gothic"/>
                          <w:color w:val="000000" w:themeColor="text1"/>
                          <w:szCs w:val="16"/>
                        </w:rPr>
                      </w:pPr>
                      <w:r w:rsidRPr="00D14D7A">
                        <w:rPr>
                          <w:rFonts w:ascii="Century Gothic" w:hAnsi="Century Gothic"/>
                          <w:color w:val="000000" w:themeColor="text1"/>
                          <w:szCs w:val="16"/>
                        </w:rPr>
                        <w:t xml:space="preserve">Create and select type of Visualization from </w:t>
                      </w:r>
                      <w:proofErr w:type="gramStart"/>
                      <w:r w:rsidRPr="00D14D7A">
                        <w:rPr>
                          <w:rFonts w:ascii="Century Gothic" w:hAnsi="Century Gothic"/>
                          <w:color w:val="000000" w:themeColor="text1"/>
                          <w:szCs w:val="16"/>
                        </w:rP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459342FA" wp14:editId="3D7D58F9">
                <wp:simplePos x="0" y="0"/>
                <wp:positionH relativeFrom="column">
                  <wp:posOffset>2420463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102" name="Round Single Corner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B019C" w14:textId="62824235" w:rsidR="00C1275B" w:rsidRPr="000A4A47" w:rsidRDefault="003F4904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Create and save a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goal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342FA" id="Round Single Corner Rectangle 102" o:spid="_x0000_s1089" style="position:absolute;margin-left:190.6pt;margin-top:210.95pt;width:118pt;height:36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1PBwMAAMMGAAAOAAAAZHJzL2Uyb0RvYy54bWysVVFv2yAQfp+0/4B4X22nSZNGdaqoVadJ&#10;3Vo1nfpMAMdMGBjgONmv34EdJ97Sl2kvBHx3H3fffVx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7DB019C" w14:textId="62824235" w:rsidR="00C1275B" w:rsidRPr="000A4A47" w:rsidRDefault="003F4904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Create and save a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goal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0CCB0E5E" wp14:editId="64F2F1AE">
                <wp:simplePos x="0" y="0"/>
                <wp:positionH relativeFrom="column">
                  <wp:posOffset>4176969</wp:posOffset>
                </wp:positionH>
                <wp:positionV relativeFrom="paragraph">
                  <wp:posOffset>2679084</wp:posOffset>
                </wp:positionV>
                <wp:extent cx="1498856" cy="457200"/>
                <wp:effectExtent l="25400" t="25400" r="101600" b="101600"/>
                <wp:wrapNone/>
                <wp:docPr id="103" name="Round Single Corner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31D86" w14:textId="5B9288AC" w:rsidR="00C1275B" w:rsidRPr="003F4904" w:rsidRDefault="00D14D7A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3F4904">
                              <w:rPr>
                                <w:rFonts w:ascii="Century Gothic" w:hAnsi="Century Gothi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Create </w:t>
                            </w:r>
                            <w:r w:rsidR="003F4904" w:rsidRPr="003F4904">
                              <w:rPr>
                                <w:rFonts w:ascii="Century Gothic" w:hAnsi="Century Gothic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and Save </w:t>
                            </w:r>
                            <w:r w:rsidRPr="003F4904">
                              <w:rPr>
                                <w:rFonts w:ascii="Century Gothic" w:hAnsi="Century Gothic"/>
                                <w:color w:val="000000" w:themeColor="text1"/>
                                <w:sz w:val="17"/>
                                <w:szCs w:val="17"/>
                              </w:rPr>
                              <w:t>a Reminder or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B0E5E" id="Round Single Corner Rectangle 103" o:spid="_x0000_s1090" style="position:absolute;margin-left:328.9pt;margin-top:210.95pt;width:118pt;height:36pt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zrCAMAAMMGAAAOAAAAZHJzL2Uyb0RvYy54bWysVVFv2yAQfp+0/4B4X22nSZNGdaqoVadJ&#10;3Vo1nfpMAMdMGBjgONmv34EdJ97Sl2kvBHx3H3fffVx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0431D86" w14:textId="5B9288AC" w:rsidR="00C1275B" w:rsidRPr="003F4904" w:rsidRDefault="00D14D7A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7"/>
                          <w:szCs w:val="17"/>
                        </w:rPr>
                      </w:pPr>
                      <w:r w:rsidRPr="003F4904">
                        <w:rPr>
                          <w:rFonts w:ascii="Century Gothic" w:hAnsi="Century Gothic"/>
                          <w:color w:val="000000" w:themeColor="text1"/>
                          <w:sz w:val="17"/>
                          <w:szCs w:val="17"/>
                        </w:rPr>
                        <w:t xml:space="preserve">Create </w:t>
                      </w:r>
                      <w:r w:rsidR="003F4904" w:rsidRPr="003F4904">
                        <w:rPr>
                          <w:rFonts w:ascii="Century Gothic" w:hAnsi="Century Gothic"/>
                          <w:color w:val="000000" w:themeColor="text1"/>
                          <w:sz w:val="17"/>
                          <w:szCs w:val="17"/>
                        </w:rPr>
                        <w:t xml:space="preserve">and Save </w:t>
                      </w:r>
                      <w:r w:rsidRPr="003F4904">
                        <w:rPr>
                          <w:rFonts w:ascii="Century Gothic" w:hAnsi="Century Gothic"/>
                          <w:color w:val="000000" w:themeColor="text1"/>
                          <w:sz w:val="17"/>
                          <w:szCs w:val="17"/>
                        </w:rPr>
                        <w:t>a Reminder or 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75737894" wp14:editId="1A1C97AF">
                <wp:simplePos x="0" y="0"/>
                <wp:positionH relativeFrom="column">
                  <wp:posOffset>663959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106" name="Round Single Corner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1533A" w14:textId="0A971A53" w:rsidR="00C1275B" w:rsidRPr="000A4A47" w:rsidRDefault="00D14D7A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Save the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37894" id="Round Single Corner Rectangle 106" o:spid="_x0000_s1091" style="position:absolute;margin-left:52.3pt;margin-top:258.7pt;width:118pt;height:36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7D1533A" w14:textId="0A971A53" w:rsidR="00C1275B" w:rsidRPr="000A4A47" w:rsidRDefault="00D14D7A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Save the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2EA0B026" wp14:editId="55F3C6A0">
                <wp:simplePos x="0" y="0"/>
                <wp:positionH relativeFrom="column">
                  <wp:posOffset>2420463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107" name="Round Single Corner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99748" w14:textId="3AA87DB0" w:rsidR="00C1275B" w:rsidRPr="000A4A47" w:rsidRDefault="003F4904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Edit goal details (objective, due 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0B026" id="Round Single Corner Rectangle 107" o:spid="_x0000_s1092" style="position:absolute;margin-left:190.6pt;margin-top:258.7pt;width:118pt;height:36pt;z-index:25165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5DE99748" w14:textId="3AA87DB0" w:rsidR="00C1275B" w:rsidRPr="000A4A47" w:rsidRDefault="003F4904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Edit goal details (objective, due date)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3FD4D828" wp14:editId="0417CEDB">
                <wp:simplePos x="0" y="0"/>
                <wp:positionH relativeFrom="column">
                  <wp:posOffset>4176969</wp:posOffset>
                </wp:positionH>
                <wp:positionV relativeFrom="paragraph">
                  <wp:posOffset>3285666</wp:posOffset>
                </wp:positionV>
                <wp:extent cx="1498856" cy="457200"/>
                <wp:effectExtent l="25400" t="25400" r="101600" b="101600"/>
                <wp:wrapNone/>
                <wp:docPr id="108" name="Round Single Corner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1E740" w14:textId="5CB54C6A" w:rsidR="00C1275B" w:rsidRPr="000A4A47" w:rsidRDefault="003F4904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Edit </w:t>
                            </w:r>
                            <w:r w:rsidR="00D14D7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Reminder or Notification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4D828" id="Round Single Corner Rectangle 108" o:spid="_x0000_s1093" style="position:absolute;margin-left:328.9pt;margin-top:258.7pt;width:118pt;height:36pt;z-index:25165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TGsCAMAAMMGAAAOAAAAZHJzL2Uyb0RvYy54bWysVVFv2yAQfp+0/4B4X22nSZNGdaqoVadJ&#10;3Vo1nfpMAMdMGBjgONmv34EdJ97Sl2kvBHx3H3fffVx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5241E740" w14:textId="5CB54C6A" w:rsidR="00C1275B" w:rsidRPr="000A4A47" w:rsidRDefault="003F4904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Edit </w:t>
                      </w:r>
                      <w:r w:rsidR="00D14D7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Reminder or Notification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34C6127B" wp14:editId="442540AE">
                <wp:simplePos x="0" y="0"/>
                <wp:positionH relativeFrom="column">
                  <wp:posOffset>663959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38100" t="38100" r="120650" b="114300"/>
                <wp:wrapNone/>
                <wp:docPr id="111" name="Round Single Corner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A4819" w14:textId="5F15B6FA" w:rsidR="00C1275B" w:rsidRPr="000A4A47" w:rsidRDefault="00D14D7A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Edit attributes including timeframe and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context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6127B" id="Round Single Corner Rectangle 111" o:spid="_x0000_s1094" style="position:absolute;margin-left:52.3pt;margin-top:312.2pt;width:118pt;height:36pt;z-index:251658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7CA4819" w14:textId="5F15B6FA" w:rsidR="00C1275B" w:rsidRPr="000A4A47" w:rsidRDefault="00D14D7A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Edit attributes including timeframe and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context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3238B926" wp14:editId="021CEAD4">
                <wp:simplePos x="0" y="0"/>
                <wp:positionH relativeFrom="column">
                  <wp:posOffset>2420463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38100" t="38100" r="120650" b="114300"/>
                <wp:wrapNone/>
                <wp:docPr id="112" name="Round Single Corner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CF6C2" w14:textId="54E832EF" w:rsidR="00C1275B" w:rsidRPr="000A4A47" w:rsidRDefault="003F4904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Attach a goal to another goal or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routine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8B926" id="Round Single Corner Rectangle 112" o:spid="_x0000_s1095" style="position:absolute;margin-left:190.6pt;margin-top:312.2pt;width:118pt;height:36pt;z-index:251658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78ACF6C2" w14:textId="54E832EF" w:rsidR="00C1275B" w:rsidRPr="000A4A47" w:rsidRDefault="003F4904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Attach a goal to another goal or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routine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0391BA6F" wp14:editId="2407E04D">
                <wp:simplePos x="0" y="0"/>
                <wp:positionH relativeFrom="column">
                  <wp:posOffset>4176969</wp:posOffset>
                </wp:positionH>
                <wp:positionV relativeFrom="paragraph">
                  <wp:posOffset>3964676</wp:posOffset>
                </wp:positionV>
                <wp:extent cx="1498856" cy="457200"/>
                <wp:effectExtent l="25400" t="25400" r="101600" b="101600"/>
                <wp:wrapNone/>
                <wp:docPr id="113" name="Round Single Corner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A9919" w14:textId="2750DAB5" w:rsidR="00C1275B" w:rsidRPr="003F4904" w:rsidRDefault="003F4904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3F4904">
                              <w:rPr>
                                <w:rFonts w:ascii="Century Gothic" w:hAnsi="Century Gothic"/>
                                <w:color w:val="000000" w:themeColor="text1"/>
                                <w:sz w:val="17"/>
                                <w:szCs w:val="17"/>
                              </w:rPr>
                              <w:t>Set Reminder and Notification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1BA6F" id="Round Single Corner Rectangle 113" o:spid="_x0000_s1096" style="position:absolute;margin-left:328.9pt;margin-top:312.2pt;width:118pt;height:36pt;z-index:251658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qGCAMAAMMGAAAOAAAAZHJzL2Uyb0RvYy54bWysVVFv2yAQfp+0/4B4X22nSZNGdaqoVadJ&#10;3Vo1nfpMAMdMGBjgONmv34EdJ97Sl2kvBHx3H3fffVx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32A9919" w14:textId="2750DAB5" w:rsidR="00C1275B" w:rsidRPr="003F4904" w:rsidRDefault="003F4904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7"/>
                          <w:szCs w:val="17"/>
                        </w:rPr>
                      </w:pPr>
                      <w:r w:rsidRPr="003F4904">
                        <w:rPr>
                          <w:rFonts w:ascii="Century Gothic" w:hAnsi="Century Gothic"/>
                          <w:color w:val="000000" w:themeColor="text1"/>
                          <w:sz w:val="17"/>
                          <w:szCs w:val="17"/>
                        </w:rPr>
                        <w:t>Set Reminder and Notification Preferences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17F0A98B" wp14:editId="5D34BDD1">
                <wp:simplePos x="0" y="0"/>
                <wp:positionH relativeFrom="column">
                  <wp:posOffset>663959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116" name="Round Single Corner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D404C" w14:textId="2DAAA4FE" w:rsidR="00C1275B" w:rsidRPr="000A4A47" w:rsidRDefault="00D14D7A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Delete the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0A98B" id="Round Single Corner Rectangle 116" o:spid="_x0000_s1097" style="position:absolute;margin-left:52.3pt;margin-top:359.95pt;width:118pt;height:36pt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VTCAMAAMMGAAAOAAAAZHJzL2Uyb0RvYy54bWysVVFv2yAQfp+0/4B4X22nSZNGdaqoVadJ&#10;3Vo1nfpMAMdMGBjgONmv34EdJ97Sl2kvBHx3H3fffVx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89D404C" w14:textId="2DAAA4FE" w:rsidR="00C1275B" w:rsidRPr="000A4A47" w:rsidRDefault="00D14D7A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Delete the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7FEA60B6" wp14:editId="4B62DE94">
                <wp:simplePos x="0" y="0"/>
                <wp:positionH relativeFrom="column">
                  <wp:posOffset>2420463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117" name="Round Single Corner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10038" w14:textId="460286B5" w:rsidR="00C1275B" w:rsidRPr="000A4A47" w:rsidRDefault="003F4904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Delete a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goal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A60B6" id="Round Single Corner Rectangle 117" o:spid="_x0000_s1098" style="position:absolute;margin-left:190.6pt;margin-top:359.95pt;width:118pt;height:36pt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54110038" w14:textId="460286B5" w:rsidR="00C1275B" w:rsidRPr="000A4A47" w:rsidRDefault="003F4904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Delete a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goal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0BCD207D" wp14:editId="2B01C3EF">
                <wp:simplePos x="0" y="0"/>
                <wp:positionH relativeFrom="column">
                  <wp:posOffset>4176969</wp:posOffset>
                </wp:positionH>
                <wp:positionV relativeFrom="paragraph">
                  <wp:posOffset>4571258</wp:posOffset>
                </wp:positionV>
                <wp:extent cx="1498856" cy="457200"/>
                <wp:effectExtent l="25400" t="25400" r="101600" b="101600"/>
                <wp:wrapNone/>
                <wp:docPr id="118" name="Round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9555B" w14:textId="00706404" w:rsidR="00C1275B" w:rsidRPr="000A4A47" w:rsidRDefault="003F4904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Delete a Reminder or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D207D" id="Round Single Corner Rectangle 118" o:spid="_x0000_s1099" style="position:absolute;margin-left:328.9pt;margin-top:359.95pt;width:118pt;height:36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KPBw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B49555B" w14:textId="00706404" w:rsidR="00C1275B" w:rsidRPr="000A4A47" w:rsidRDefault="003F4904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Delete a Reminder or 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61B5A8E7" wp14:editId="7DC67E70">
                <wp:simplePos x="0" y="0"/>
                <wp:positionH relativeFrom="column">
                  <wp:posOffset>663959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121" name="Round Single Corner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C024" w14:textId="77777777" w:rsidR="00C1275B" w:rsidRPr="000A4A47" w:rsidRDefault="00C1275B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5A8E7" id="Round Single Corner Rectangle 121" o:spid="_x0000_s1100" style="position:absolute;margin-left:52.3pt;margin-top:413.4pt;width:118pt;height:36pt;z-index:251658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Mr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090C024" w14:textId="77777777" w:rsidR="00C1275B" w:rsidRPr="000A4A47" w:rsidRDefault="00C1275B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364789CB" wp14:editId="42ED8DFE">
                <wp:simplePos x="0" y="0"/>
                <wp:positionH relativeFrom="column">
                  <wp:posOffset>2420463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122" name="Round Single Corner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144B3" w14:textId="77777777" w:rsidR="00C1275B" w:rsidRPr="000A4A47" w:rsidRDefault="00C1275B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789CB" id="Round Single Corner Rectangle 122" o:spid="_x0000_s1101" style="position:absolute;margin-left:190.6pt;margin-top:413.4pt;width:118pt;height:36pt;z-index:251658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z+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65144B3" w14:textId="77777777" w:rsidR="00C1275B" w:rsidRPr="000A4A47" w:rsidRDefault="00C1275B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0921686C" wp14:editId="2E6D1421">
                <wp:simplePos x="0" y="0"/>
                <wp:positionH relativeFrom="column">
                  <wp:posOffset>4176969</wp:posOffset>
                </wp:positionH>
                <wp:positionV relativeFrom="paragraph">
                  <wp:posOffset>5250268</wp:posOffset>
                </wp:positionV>
                <wp:extent cx="1498856" cy="457200"/>
                <wp:effectExtent l="25400" t="25400" r="101600" b="101600"/>
                <wp:wrapNone/>
                <wp:docPr id="123" name="Round Single Corner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6DE6A" w14:textId="77777777" w:rsidR="00C1275B" w:rsidRPr="000A4A47" w:rsidRDefault="00C1275B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1686C" id="Round Single Corner Rectangle 123" o:spid="_x0000_s1102" style="position:absolute;margin-left:328.9pt;margin-top:413.4pt;width:118pt;height:36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19A6DE6A" w14:textId="77777777" w:rsidR="00C1275B" w:rsidRPr="000A4A47" w:rsidRDefault="00C1275B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2283793B" wp14:editId="29A9FB13">
                <wp:simplePos x="0" y="0"/>
                <wp:positionH relativeFrom="column">
                  <wp:posOffset>663959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126" name="Round Single Corner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A3B75" w14:textId="77777777" w:rsidR="00C1275B" w:rsidRPr="000A4A47" w:rsidRDefault="00C1275B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3793B" id="Round Single Corner Rectangle 126" o:spid="_x0000_s1103" style="position:absolute;margin-left:52.3pt;margin-top:461.15pt;width:118pt;height:36pt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290A3B75" w14:textId="77777777" w:rsidR="00C1275B" w:rsidRPr="000A4A47" w:rsidRDefault="00C1275B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15A91856" wp14:editId="7911CD82">
                <wp:simplePos x="0" y="0"/>
                <wp:positionH relativeFrom="column">
                  <wp:posOffset>2420463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127" name="Round Single Corner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2D5B3" w14:textId="77777777" w:rsidR="00C1275B" w:rsidRPr="000A4A47" w:rsidRDefault="00C1275B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91856" id="Round Single Corner Rectangle 127" o:spid="_x0000_s1104" style="position:absolute;margin-left:190.6pt;margin-top:461.15pt;width:118pt;height:36pt;z-index:251658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3FE2D5B3" w14:textId="77777777" w:rsidR="00C1275B" w:rsidRPr="000A4A47" w:rsidRDefault="00C1275B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0147AE1B" wp14:editId="3B05EA9D">
                <wp:simplePos x="0" y="0"/>
                <wp:positionH relativeFrom="column">
                  <wp:posOffset>4176969</wp:posOffset>
                </wp:positionH>
                <wp:positionV relativeFrom="paragraph">
                  <wp:posOffset>5856850</wp:posOffset>
                </wp:positionV>
                <wp:extent cx="1498856" cy="457200"/>
                <wp:effectExtent l="25400" t="25400" r="101600" b="101600"/>
                <wp:wrapNone/>
                <wp:docPr id="128" name="Round Single Corner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457200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27515" w14:textId="77777777" w:rsidR="00C1275B" w:rsidRPr="000A4A47" w:rsidRDefault="00C1275B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7AE1B" id="Round Single Corner Rectangle 128" o:spid="_x0000_s1105" style="position:absolute;margin-left:328.9pt;margin-top:461.15pt;width:118pt;height:36pt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" adj="-11796480,,5400" path="m,l1480490,v10143,,18366,8223,18366,18366l1498856,457200,,457200,,xe" fillcolor="white [321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80490,0;1498856,18366;1498856,457200;0,457200;0,0" o:connectangles="0,0,0,0,0,0" textboxrect="0,0,1498856,457200"/>
                <v:textbox>
                  <w:txbxContent>
                    <w:p w14:paraId="64327515" w14:textId="77777777" w:rsidR="00C1275B" w:rsidRPr="000A4A47" w:rsidRDefault="00C1275B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0EA13225" wp14:editId="6D066292">
                <wp:simplePos x="0" y="0"/>
                <wp:positionH relativeFrom="column">
                  <wp:posOffset>663959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131" name="Round Single Corner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DBB49" w14:textId="1185CDF7" w:rsidR="00C1275B" w:rsidRPr="000A4A47" w:rsidRDefault="00F9160B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Health Trends Visualization</w:t>
                            </w:r>
                            <w:r w:rsidR="00D14D7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(Graphs, charts, </w:t>
                            </w:r>
                            <w:proofErr w:type="spellStart"/>
                            <w:r w:rsidR="00D14D7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D14D7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13225" id="Round Single Corner Rectangle 131" o:spid="_x0000_s1106" style="position:absolute;margin-left:52.3pt;margin-top:7.05pt;width:118.05pt;height:76.55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676DBB49" w14:textId="1185CDF7" w:rsidR="00C1275B" w:rsidRPr="000A4A47" w:rsidRDefault="00F9160B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Health Trends Visualization</w:t>
                      </w:r>
                      <w:r w:rsidR="00D14D7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(Graphs, charts, </w:t>
                      </w:r>
                      <w:proofErr w:type="spellStart"/>
                      <w:r w:rsidR="00D14D7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etc</w:t>
                      </w:r>
                      <w:proofErr w:type="spellEnd"/>
                      <w:r w:rsidR="00D14D7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72AFAED7" wp14:editId="58D37487">
                <wp:simplePos x="0" y="0"/>
                <wp:positionH relativeFrom="column">
                  <wp:posOffset>2420573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132" name="Round Single Corner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A8EEA" w14:textId="4274F7F3" w:rsidR="00C1275B" w:rsidRPr="000A4A47" w:rsidRDefault="00F9160B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Goal Setting and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FAED7" id="Round Single Corner Rectangle 132" o:spid="_x0000_s1107" style="position:absolute;margin-left:190.6pt;margin-top:7.05pt;width:118.05pt;height:76.5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3D9A8EEA" w14:textId="4274F7F3" w:rsidR="00C1275B" w:rsidRPr="000A4A47" w:rsidRDefault="00F9160B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Goal Setting and Tracking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432A33C9" wp14:editId="45119091">
                <wp:simplePos x="0" y="0"/>
                <wp:positionH relativeFrom="column">
                  <wp:posOffset>4177188</wp:posOffset>
                </wp:positionH>
                <wp:positionV relativeFrom="paragraph">
                  <wp:posOffset>89793</wp:posOffset>
                </wp:positionV>
                <wp:extent cx="1498950" cy="972273"/>
                <wp:effectExtent l="25400" t="25400" r="101600" b="107315"/>
                <wp:wrapNone/>
                <wp:docPr id="133" name="Round Single Corner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50" cy="972273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66056" w14:textId="1E8A2C60" w:rsidR="00C1275B" w:rsidRPr="000A4A47" w:rsidRDefault="00F9160B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Reminders and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A33C9" id="Round Single Corner Rectangle 133" o:spid="_x0000_s1108" style="position:absolute;margin-left:328.9pt;margin-top:7.05pt;width:118.05pt;height:76.55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950,972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" adj="-11796480,,5400" path="m,l1459894,v21570,,39056,17486,39056,39056l1498950,972273,,972273,,xe" fillcolor="#d5dce4 [671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94,0;1498950,39056;1498950,972273;0,972273;0,0" o:connectangles="0,0,0,0,0,0" textboxrect="0,0,1498950,972273"/>
                <v:textbox>
                  <w:txbxContent>
                    <w:p w14:paraId="02A66056" w14:textId="1E8A2C60" w:rsidR="00C1275B" w:rsidRPr="000A4A47" w:rsidRDefault="00F9160B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Reminders and 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7D112BF6" wp14:editId="6172FABE">
                <wp:simplePos x="0" y="0"/>
                <wp:positionH relativeFrom="column">
                  <wp:posOffset>663959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136" name="Round Single Corner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4141D" w14:textId="604B00EB" w:rsidR="00C1275B" w:rsidRPr="000A4A47" w:rsidRDefault="00D14D7A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Create</w:t>
                            </w:r>
                            <w:r w:rsidR="00B642FE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/Save/Delete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Trend Visualization, Choose Type of Visualization, Edit Visualization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12BF6" id="Round Single Corner Rectangle 136" o:spid="_x0000_s1109" style="position:absolute;margin-left:52.3pt;margin-top:109pt;width:118pt;height:76.55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4C84141D" w14:textId="604B00EB" w:rsidR="00C1275B" w:rsidRPr="000A4A47" w:rsidRDefault="00D14D7A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Create</w:t>
                      </w:r>
                      <w:r w:rsidR="00B642FE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/Save/Delete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Trend Visualization, Choose Type of Visualization, Edit Visualization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5409043C" wp14:editId="130A40D0">
                <wp:simplePos x="0" y="0"/>
                <wp:positionH relativeFrom="column">
                  <wp:posOffset>2420463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137" name="Round Single Corner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6F89F" w14:textId="7E3D5B8C" w:rsidR="00C1275B" w:rsidRPr="000A4A47" w:rsidRDefault="00D14D7A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Create a Goal,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Edit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 Goal, Save a Goal, Add Goal Dependencies or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9043C" id="Round Single Corner Rectangle 137" o:spid="_x0000_s1110" style="position:absolute;margin-left:190.6pt;margin-top:109pt;width:118pt;height:76.55pt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7FB6F89F" w14:textId="7E3D5B8C" w:rsidR="00C1275B" w:rsidRPr="000A4A47" w:rsidRDefault="00D14D7A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Create a Goal,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Edit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a Goal, Save a Goal, Add Goal Dependencies or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514E03A2" wp14:editId="0B6533B9">
                <wp:simplePos x="0" y="0"/>
                <wp:positionH relativeFrom="column">
                  <wp:posOffset>4176969</wp:posOffset>
                </wp:positionH>
                <wp:positionV relativeFrom="paragraph">
                  <wp:posOffset>1384438</wp:posOffset>
                </wp:positionV>
                <wp:extent cx="1498856" cy="972185"/>
                <wp:effectExtent l="25400" t="25400" r="101600" b="107315"/>
                <wp:wrapNone/>
                <wp:docPr id="138" name="Round Single Corner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856" cy="972185"/>
                        </a:xfrm>
                        <a:prstGeom prst="round1Rect">
                          <a:avLst>
                            <a:gd name="adj" fmla="val 40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E906" w14:textId="1C0B3B57" w:rsidR="00C1275B" w:rsidRPr="000A4A47" w:rsidRDefault="00D14D7A" w:rsidP="00C1275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Set Notification and Reminder Preferences, Create/Save/Delete/Edit a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Reminder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or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03A2" id="Round Single Corner Rectangle 138" o:spid="_x0000_s1111" style="position:absolute;margin-left:328.9pt;margin-top:109pt;width:118pt;height:76.5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8856,9721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" adj="-11796480,,5400" path="m,l1459803,v21568,,39053,17485,39053,39053l1498856,972185,,972185,,xe" fillcolor="#f2f2f2 [3052]" strokecolor="#bfbfbf [2412]" strokeweight=".5pt">
                <v:stroke joinstyle="miter"/>
                <v:shadow on="t" color="#bfbfbf [2412]" opacity="26214f" origin="-.5,-.5" offset=".74836mm,.74836mm"/>
                <v:formulas/>
                <v:path arrowok="t" o:connecttype="custom" o:connectlocs="0,0;1459803,0;1498856,39053;1498856,972185;0,972185;0,0" o:connectangles="0,0,0,0,0,0" textboxrect="0,0,1498856,972185"/>
                <v:textbox>
                  <w:txbxContent>
                    <w:p w14:paraId="52DBE906" w14:textId="1C0B3B57" w:rsidR="00C1275B" w:rsidRPr="000A4A47" w:rsidRDefault="00D14D7A" w:rsidP="00C1275B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Set Notification and Reminder Preferences, Create/Save/Delete/Edit a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Reminder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or Notification</w:t>
                      </w:r>
                    </w:p>
                  </w:txbxContent>
                </v:textbox>
              </v:shape>
            </w:pict>
          </mc:Fallback>
        </mc:AlternateContent>
      </w:r>
      <w:r w:rsidRP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63A61125" wp14:editId="447DF09C">
                <wp:simplePos x="0" y="0"/>
                <wp:positionH relativeFrom="column">
                  <wp:posOffset>810732</wp:posOffset>
                </wp:positionH>
                <wp:positionV relativeFrom="paragraph">
                  <wp:posOffset>3853815</wp:posOffset>
                </wp:positionV>
                <wp:extent cx="8229600" cy="0"/>
                <wp:effectExtent l="0" t="0" r="12700" b="127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0B3FC951" id="Straight Connector 141" o:spid="_x0000_s1026" style="position:absolute;z-index:25177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85pt,303.45pt" to="711.85pt,3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">
                <v:stroke dashstyle="dash"/>
              </v:line>
            </w:pict>
          </mc:Fallback>
        </mc:AlternateContent>
      </w:r>
      <w:r w:rsidRPr="006F1360"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38324697" wp14:editId="2E84778D">
                <wp:simplePos x="0" y="0"/>
                <wp:positionH relativeFrom="column">
                  <wp:posOffset>869950</wp:posOffset>
                </wp:positionH>
                <wp:positionV relativeFrom="paragraph">
                  <wp:posOffset>5147147</wp:posOffset>
                </wp:positionV>
                <wp:extent cx="8229600" cy="0"/>
                <wp:effectExtent l="0" t="0" r="12700" b="127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6017E20D" id="Straight Connector 142" o:spid="_x0000_s1026" style="position:absolute;z-index:25177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5pt,405.3pt" to="716.5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">
                <v:stroke dashstyle="dash"/>
              </v:lin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2F346A08" wp14:editId="2AEB1EC3">
                <wp:simplePos x="0" y="0"/>
                <wp:positionH relativeFrom="column">
                  <wp:posOffset>411480</wp:posOffset>
                </wp:positionH>
                <wp:positionV relativeFrom="paragraph">
                  <wp:posOffset>2528570</wp:posOffset>
                </wp:positionV>
                <wp:extent cx="8866208" cy="0"/>
                <wp:effectExtent l="0" t="0" r="0" b="127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208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C572484" id="Straight Connector 143" o:spid="_x0000_s1026" style="position:absolute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99.1pt" to="730.5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">
                <v:stroke dashstyle="dash"/>
              </v:line>
            </w:pict>
          </mc:Fallback>
        </mc:AlternateContent>
      </w:r>
      <w:r>
        <w:rPr>
          <w:rFonts w:ascii="Century Gothic" w:hAnsi="Century Gothic" w:cs="Arial"/>
          <w:b/>
          <w:noProof/>
          <w:color w:val="808080" w:themeColor="background1" w:themeShade="80"/>
          <w:szCs w:val="36"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5B641EDA" wp14:editId="1907DDB5">
                <wp:simplePos x="0" y="0"/>
                <wp:positionH relativeFrom="column">
                  <wp:posOffset>409575</wp:posOffset>
                </wp:positionH>
                <wp:positionV relativeFrom="paragraph">
                  <wp:posOffset>1207135</wp:posOffset>
                </wp:positionV>
                <wp:extent cx="8866208" cy="0"/>
                <wp:effectExtent l="0" t="0" r="0" b="127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208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bg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B345B0C" id="Straight Connector 144" o:spid="_x0000_s1026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95.05pt" to="730.4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">
                <v:stroke dashstyle="dash"/>
              </v:line>
            </w:pict>
          </mc:Fallback>
        </mc:AlternateContent>
      </w: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E6C9805" wp14:editId="3710E5BD">
                <wp:simplePos x="0" y="0"/>
                <wp:positionH relativeFrom="column">
                  <wp:posOffset>4445</wp:posOffset>
                </wp:positionH>
                <wp:positionV relativeFrom="paragraph">
                  <wp:posOffset>3054985</wp:posOffset>
                </wp:positionV>
                <wp:extent cx="936625" cy="25463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1C6C8" w14:textId="77777777" w:rsidR="00C1275B" w:rsidRPr="000B1B8F" w:rsidRDefault="00C1275B" w:rsidP="00C1275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B1B8F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RELEASE 1</w:t>
                            </w:r>
                          </w:p>
                          <w:p w14:paraId="7243AD3C" w14:textId="77777777" w:rsidR="00C1275B" w:rsidRPr="000B1B8F" w:rsidRDefault="00C1275B" w:rsidP="00C1275B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9805" id="Text Box 145" o:spid="_x0000_s1112" type="#_x0000_t202" style="position:absolute;margin-left:.35pt;margin-top:240.55pt;width:73.75pt;height:20.05pt;rotation:-90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" filled="f" stroked="f" strokeweight=".5pt">
                <v:textbox>
                  <w:txbxContent>
                    <w:p w14:paraId="0E51C6C8" w14:textId="77777777" w:rsidR="00C1275B" w:rsidRPr="000B1B8F" w:rsidRDefault="00C1275B" w:rsidP="00C1275B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B1B8F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RELEASE 1</w:t>
                      </w:r>
                    </w:p>
                    <w:p w14:paraId="7243AD3C" w14:textId="77777777" w:rsidR="00C1275B" w:rsidRPr="000B1B8F" w:rsidRDefault="00C1275B" w:rsidP="00C1275B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1E4A490C" wp14:editId="22E10C7B">
                <wp:simplePos x="0" y="0"/>
                <wp:positionH relativeFrom="column">
                  <wp:posOffset>9525</wp:posOffset>
                </wp:positionH>
                <wp:positionV relativeFrom="paragraph">
                  <wp:posOffset>5657360</wp:posOffset>
                </wp:positionV>
                <wp:extent cx="936625" cy="25463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525C3" w14:textId="77777777" w:rsidR="00C1275B" w:rsidRPr="000B1B8F" w:rsidRDefault="00C1275B" w:rsidP="00C1275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B1B8F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RELEASE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CF691D7" w14:textId="77777777" w:rsidR="00C1275B" w:rsidRPr="000B1B8F" w:rsidRDefault="00C1275B" w:rsidP="00C1275B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490C" id="Text Box 147" o:spid="_x0000_s1113" type="#_x0000_t202" style="position:absolute;margin-left:.75pt;margin-top:445.45pt;width:73.75pt;height:20.05pt;rotation:-90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" filled="f" stroked="f" strokeweight=".5pt">
                <v:textbox>
                  <w:txbxContent>
                    <w:p w14:paraId="773525C3" w14:textId="77777777" w:rsidR="00C1275B" w:rsidRPr="000B1B8F" w:rsidRDefault="00C1275B" w:rsidP="00C1275B">
                      <w:pPr>
                        <w:jc w:val="center"/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B1B8F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RELEASE </w:t>
                      </w:r>
                      <w: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3</w:t>
                      </w:r>
                    </w:p>
                    <w:p w14:paraId="4CF691D7" w14:textId="77777777" w:rsidR="00C1275B" w:rsidRPr="000B1B8F" w:rsidRDefault="00C1275B" w:rsidP="00C1275B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2EA88A39" wp14:editId="12CB87BF">
                <wp:simplePos x="0" y="0"/>
                <wp:positionH relativeFrom="column">
                  <wp:posOffset>-98425</wp:posOffset>
                </wp:positionH>
                <wp:positionV relativeFrom="paragraph">
                  <wp:posOffset>4291330</wp:posOffset>
                </wp:positionV>
                <wp:extent cx="936625" cy="3816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793D3" w14:textId="77777777" w:rsidR="00C1275B" w:rsidRDefault="00C1275B" w:rsidP="00C1275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  <w:p w14:paraId="0D9EF453" w14:textId="77777777" w:rsidR="00C1275B" w:rsidRPr="000B1B8F" w:rsidRDefault="00C1275B" w:rsidP="00C1275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88A39" id="Text Box 148" o:spid="_x0000_s1114" type="#_x0000_t202" style="position:absolute;margin-left:-7.75pt;margin-top:337.9pt;width:73.75pt;height:30.05pt;rotation:-90;z-index:251658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" filled="f" stroked="f" strokeweight=".5pt">
                <v:textbox>
                  <w:txbxContent>
                    <w:p w14:paraId="516793D3" w14:textId="77777777" w:rsidR="00C1275B" w:rsidRDefault="00C1275B" w:rsidP="00C1275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FEATURES</w:t>
                      </w:r>
                    </w:p>
                    <w:p w14:paraId="0D9EF453" w14:textId="77777777" w:rsidR="00C1275B" w:rsidRPr="000B1B8F" w:rsidRDefault="00C1275B" w:rsidP="00C1275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25237877" wp14:editId="5CD12B0B">
                <wp:simplePos x="0" y="0"/>
                <wp:positionH relativeFrom="column">
                  <wp:posOffset>-99060</wp:posOffset>
                </wp:positionH>
                <wp:positionV relativeFrom="paragraph">
                  <wp:posOffset>1670685</wp:posOffset>
                </wp:positionV>
                <wp:extent cx="936625" cy="38163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B0A68" w14:textId="77777777" w:rsidR="00C1275B" w:rsidRDefault="00C1275B" w:rsidP="00C1275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USER </w:t>
                            </w:r>
                          </w:p>
                          <w:p w14:paraId="6A9B216E" w14:textId="77777777" w:rsidR="00C1275B" w:rsidRDefault="00C1275B" w:rsidP="00C1275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TASKS</w:t>
                            </w:r>
                          </w:p>
                          <w:p w14:paraId="5C5E5725" w14:textId="77777777" w:rsidR="00C1275B" w:rsidRPr="000B1B8F" w:rsidRDefault="00C1275B" w:rsidP="00C1275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37877" id="Text Box 149" o:spid="_x0000_s1115" type="#_x0000_t202" style="position:absolute;margin-left:-7.8pt;margin-top:131.55pt;width:73.75pt;height:30.05pt;rotation:-90;z-index:2516583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" filled="f" stroked="f" strokeweight=".5pt">
                <v:textbox>
                  <w:txbxContent>
                    <w:p w14:paraId="480B0A68" w14:textId="77777777" w:rsidR="00C1275B" w:rsidRDefault="00C1275B" w:rsidP="00C1275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USER </w:t>
                      </w:r>
                    </w:p>
                    <w:p w14:paraId="6A9B216E" w14:textId="77777777" w:rsidR="00C1275B" w:rsidRDefault="00C1275B" w:rsidP="00C1275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TASKS</w:t>
                      </w:r>
                    </w:p>
                    <w:p w14:paraId="5C5E5725" w14:textId="77777777" w:rsidR="00C1275B" w:rsidRPr="000B1B8F" w:rsidRDefault="00C1275B" w:rsidP="00C1275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5F6D3F94" wp14:editId="7D2CF0E5">
                <wp:simplePos x="0" y="0"/>
                <wp:positionH relativeFrom="column">
                  <wp:posOffset>-100475</wp:posOffset>
                </wp:positionH>
                <wp:positionV relativeFrom="paragraph">
                  <wp:posOffset>338455</wp:posOffset>
                </wp:positionV>
                <wp:extent cx="936625" cy="38163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66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BE67D" w14:textId="77777777" w:rsidR="00C1275B" w:rsidRDefault="00C1275B" w:rsidP="00C1275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USER ACTIVITIES</w:t>
                            </w:r>
                          </w:p>
                          <w:p w14:paraId="6EF62D5D" w14:textId="77777777" w:rsidR="00C1275B" w:rsidRPr="000B1B8F" w:rsidRDefault="00C1275B" w:rsidP="00C1275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D3F94" id="Text Box 150" o:spid="_x0000_s1116" type="#_x0000_t202" style="position:absolute;margin-left:-7.9pt;margin-top:26.65pt;width:73.75pt;height:30.05pt;rotation:-90;z-index:2516583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" filled="f" stroked="f" strokeweight=".5pt">
                <v:textbox>
                  <w:txbxContent>
                    <w:p w14:paraId="42EBE67D" w14:textId="77777777" w:rsidR="00C1275B" w:rsidRDefault="00C1275B" w:rsidP="00C1275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USER ACTIVITIES</w:t>
                      </w:r>
                    </w:p>
                    <w:p w14:paraId="6EF62D5D" w14:textId="77777777" w:rsidR="00C1275B" w:rsidRPr="000B1B8F" w:rsidRDefault="00C1275B" w:rsidP="00C1275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4022831E" wp14:editId="070CEE8B">
                <wp:simplePos x="0" y="0"/>
                <wp:positionH relativeFrom="column">
                  <wp:posOffset>-359727</wp:posOffset>
                </wp:positionH>
                <wp:positionV relativeFrom="paragraph">
                  <wp:posOffset>2042477</wp:posOffset>
                </wp:positionV>
                <wp:extent cx="914400" cy="118872"/>
                <wp:effectExtent l="4127" t="0" r="4128" b="4127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118872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60FE5170" w14:textId="77777777" w:rsidR="00C1275B" w:rsidRPr="00095617" w:rsidRDefault="00C1275B" w:rsidP="00C1275B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831E" id="Text Box 151" o:spid="_x0000_s1117" type="#_x0000_t13" style="position:absolute;margin-left:-28.3pt;margin-top:160.8pt;width:1in;height:9.35pt;rotation:90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" adj="20196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60FE5170" w14:textId="77777777" w:rsidR="00C1275B" w:rsidRPr="00095617" w:rsidRDefault="00C1275B" w:rsidP="00C1275B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1627F967" wp14:editId="1697B305">
                <wp:simplePos x="0" y="0"/>
                <wp:positionH relativeFrom="column">
                  <wp:posOffset>-2218373</wp:posOffset>
                </wp:positionH>
                <wp:positionV relativeFrom="paragraph">
                  <wp:posOffset>3904298</wp:posOffset>
                </wp:positionV>
                <wp:extent cx="4636135" cy="115570"/>
                <wp:effectExtent l="0" t="317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36135" cy="115570"/>
                        </a:xfrm>
                        <a:prstGeom prst="rightArrow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5000"/>
                                <a:alpha val="1000"/>
                              </a:schemeClr>
                            </a:gs>
                            <a:gs pos="26000">
                              <a:schemeClr val="bg1">
                                <a:lumMod val="95000"/>
                              </a:schemeClr>
                            </a:gs>
                            <a:gs pos="67000">
                              <a:schemeClr val="tx2">
                                <a:lumMod val="20000"/>
                                <a:lumOff val="80000"/>
                              </a:schemeClr>
                            </a:gs>
                          </a:gsLst>
                          <a:lin ang="3000000" scaled="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3490B286" w14:textId="77777777" w:rsidR="00C1275B" w:rsidRPr="00095617" w:rsidRDefault="00C1275B" w:rsidP="00C1275B">
                            <w:pPr>
                              <w:spacing w:before="100" w:beforeAutospacing="1" w:after="100" w:afterAutospacing="1"/>
                              <w:contextualSpacing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9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F967" id="Text Box 152" o:spid="_x0000_s1118" type="#_x0000_t13" style="position:absolute;margin-left:-174.7pt;margin-top:307.45pt;width:365.05pt;height:9.1pt;rotation:90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" adj="21331" fillcolor="#f2f2f2 [3052]" stroked="f" strokeweight=".5pt">
                <v:fill color2="#d5dce4 [671]" o:opacity2="655f" angle="40" colors="0 #f2f2f2;17039f #f2f2f2;43909f #d6dce5" focus="100%" type="gradient">
                  <o:fill v:ext="view" type="gradientUnscaled"/>
                </v:fill>
                <v:textbox>
                  <w:txbxContent>
                    <w:p w14:paraId="3490B286" w14:textId="77777777" w:rsidR="00C1275B" w:rsidRPr="00095617" w:rsidRDefault="00C1275B" w:rsidP="00C1275B">
                      <w:pPr>
                        <w:spacing w:before="100" w:beforeAutospacing="1" w:after="100" w:afterAutospacing="1"/>
                        <w:contextualSpacing/>
                        <w:rPr>
                          <w:rFonts w:ascii="Century Gothic" w:hAnsi="Century Gothic"/>
                          <w:b/>
                          <w:color w:val="FFFFFF" w:themeColor="background1"/>
                          <w:sz w:val="96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26B5"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54BB8F0C" wp14:editId="3A6B9D18">
                <wp:simplePos x="0" y="0"/>
                <wp:positionH relativeFrom="column">
                  <wp:posOffset>-752475</wp:posOffset>
                </wp:positionH>
                <wp:positionV relativeFrom="paragraph">
                  <wp:posOffset>657860</wp:posOffset>
                </wp:positionV>
                <wp:extent cx="1724025" cy="38163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240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EF5EB" w14:textId="77777777" w:rsidR="00C1275B" w:rsidRPr="00E426B5" w:rsidRDefault="00C1275B" w:rsidP="00C1275B">
                            <w:pPr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</w:pPr>
                            <w:r w:rsidRPr="00E426B5">
                              <w:rPr>
                                <w:rFonts w:ascii="Century Gothic" w:hAnsi="Century Gothic"/>
                                <w:b/>
                                <w:color w:val="ACB9CA" w:themeColor="text2" w:themeTint="66"/>
                                <w:sz w:val="32"/>
                              </w:rPr>
                              <w:t>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B8F0C" id="Text Box 153" o:spid="_x0000_s1119" type="#_x0000_t202" style="position:absolute;margin-left:-59.25pt;margin-top:51.8pt;width:135.75pt;height:30.05pt;rotation:-90;z-index:25165830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" filled="f" stroked="f" strokeweight=".5pt">
                <v:textbox>
                  <w:txbxContent>
                    <w:p w14:paraId="409EF5EB" w14:textId="77777777" w:rsidR="00C1275B" w:rsidRPr="00E426B5" w:rsidRDefault="00C1275B" w:rsidP="00C1275B">
                      <w:pPr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</w:pPr>
                      <w:r w:rsidRPr="00E426B5">
                        <w:rPr>
                          <w:rFonts w:ascii="Century Gothic" w:hAnsi="Century Gothic"/>
                          <w:b/>
                          <w:color w:val="ACB9CA" w:themeColor="text2" w:themeTint="66"/>
                          <w:sz w:val="32"/>
                        </w:rPr>
                        <w:t>FUNCTIONALITY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275B" w:rsidSect="00C31A7A">
      <w:footerReference w:type="even" r:id="rId11"/>
      <w:footerReference w:type="default" r:id="rId12"/>
      <w:headerReference w:type="first" r:id="rId13"/>
      <w:type w:val="continuous"/>
      <w:pgSz w:w="15840" w:h="12240" w:orient="landscape"/>
      <w:pgMar w:top="495" w:right="720" w:bottom="720" w:left="594" w:header="720" w:footer="52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C9E51" w14:textId="77777777" w:rsidR="00C31A7A" w:rsidRDefault="00C31A7A" w:rsidP="00F36FE0">
      <w:r>
        <w:separator/>
      </w:r>
    </w:p>
  </w:endnote>
  <w:endnote w:type="continuationSeparator" w:id="0">
    <w:p w14:paraId="6785DB42" w14:textId="77777777" w:rsidR="00C31A7A" w:rsidRDefault="00C31A7A" w:rsidP="00F36FE0">
      <w:r>
        <w:continuationSeparator/>
      </w:r>
    </w:p>
  </w:endnote>
  <w:endnote w:type="continuationNotice" w:id="1">
    <w:p w14:paraId="530836CD" w14:textId="77777777" w:rsidR="00C31A7A" w:rsidRDefault="00C31A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284CCF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179B08" w14:textId="77777777" w:rsidR="00036FF2" w:rsidRDefault="00036FF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81237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D8F53C" w14:textId="63E578B2" w:rsidR="005D22E6" w:rsidRDefault="005D22E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D03291D" w14:textId="77777777" w:rsidR="00036FF2" w:rsidRDefault="00036FF2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0EA8D" w14:textId="77777777" w:rsidR="00C31A7A" w:rsidRDefault="00C31A7A" w:rsidP="00F36FE0">
      <w:r>
        <w:separator/>
      </w:r>
    </w:p>
  </w:footnote>
  <w:footnote w:type="continuationSeparator" w:id="0">
    <w:p w14:paraId="6F86D801" w14:textId="77777777" w:rsidR="00C31A7A" w:rsidRDefault="00C31A7A" w:rsidP="00F36FE0">
      <w:r>
        <w:continuationSeparator/>
      </w:r>
    </w:p>
  </w:footnote>
  <w:footnote w:type="continuationNotice" w:id="1">
    <w:p w14:paraId="253EBC88" w14:textId="77777777" w:rsidR="00C31A7A" w:rsidRDefault="00C31A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70422" w14:textId="182DF006" w:rsidR="007A294D" w:rsidRPr="007A294D" w:rsidRDefault="007A294D">
    <w:pPr>
      <w:pStyle w:val="Header"/>
      <w:rPr>
        <w:rFonts w:ascii="Times New Roman" w:hAnsi="Times New Roman"/>
        <w:sz w:val="22"/>
        <w:szCs w:val="36"/>
      </w:rPr>
    </w:pPr>
    <w:r w:rsidRPr="007A294D">
      <w:rPr>
        <w:rFonts w:ascii="Times New Roman" w:hAnsi="Times New Roman"/>
        <w:sz w:val="22"/>
        <w:szCs w:val="36"/>
      </w:rPr>
      <w:t>USER STORY MAP FOR NUTRISCOPE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813348">
    <w:abstractNumId w:val="9"/>
  </w:num>
  <w:num w:numId="2" w16cid:durableId="609514293">
    <w:abstractNumId w:val="8"/>
  </w:num>
  <w:num w:numId="3" w16cid:durableId="1284506846">
    <w:abstractNumId w:val="7"/>
  </w:num>
  <w:num w:numId="4" w16cid:durableId="76363688">
    <w:abstractNumId w:val="6"/>
  </w:num>
  <w:num w:numId="5" w16cid:durableId="1578369359">
    <w:abstractNumId w:val="5"/>
  </w:num>
  <w:num w:numId="6" w16cid:durableId="1918051231">
    <w:abstractNumId w:val="4"/>
  </w:num>
  <w:num w:numId="7" w16cid:durableId="2137215579">
    <w:abstractNumId w:val="3"/>
  </w:num>
  <w:num w:numId="8" w16cid:durableId="591203279">
    <w:abstractNumId w:val="2"/>
  </w:num>
  <w:num w:numId="9" w16cid:durableId="1347827549">
    <w:abstractNumId w:val="1"/>
  </w:num>
  <w:num w:numId="10" w16cid:durableId="1567062294">
    <w:abstractNumId w:val="0"/>
  </w:num>
  <w:num w:numId="11" w16cid:durableId="1505784458">
    <w:abstractNumId w:val="13"/>
  </w:num>
  <w:num w:numId="12" w16cid:durableId="30423255">
    <w:abstractNumId w:val="16"/>
  </w:num>
  <w:num w:numId="13" w16cid:durableId="1292858114">
    <w:abstractNumId w:val="15"/>
  </w:num>
  <w:num w:numId="14" w16cid:durableId="809134762">
    <w:abstractNumId w:val="11"/>
  </w:num>
  <w:num w:numId="15" w16cid:durableId="1623997177">
    <w:abstractNumId w:val="10"/>
  </w:num>
  <w:num w:numId="16" w16cid:durableId="865950846">
    <w:abstractNumId w:val="12"/>
  </w:num>
  <w:num w:numId="17" w16cid:durableId="1826691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0B"/>
    <w:rsid w:val="00021BC5"/>
    <w:rsid w:val="00031AF7"/>
    <w:rsid w:val="00036FF2"/>
    <w:rsid w:val="000413A5"/>
    <w:rsid w:val="000449B6"/>
    <w:rsid w:val="00054564"/>
    <w:rsid w:val="00057539"/>
    <w:rsid w:val="00074112"/>
    <w:rsid w:val="000A4A47"/>
    <w:rsid w:val="000B1B8F"/>
    <w:rsid w:val="000B3AA5"/>
    <w:rsid w:val="000C02F8"/>
    <w:rsid w:val="000C5A84"/>
    <w:rsid w:val="000D5F7F"/>
    <w:rsid w:val="000E7AF5"/>
    <w:rsid w:val="000F1D44"/>
    <w:rsid w:val="000F2427"/>
    <w:rsid w:val="000F68D3"/>
    <w:rsid w:val="0011091C"/>
    <w:rsid w:val="00111C4F"/>
    <w:rsid w:val="00121D51"/>
    <w:rsid w:val="0012566F"/>
    <w:rsid w:val="00132A49"/>
    <w:rsid w:val="00133BCA"/>
    <w:rsid w:val="001416F4"/>
    <w:rsid w:val="001469B3"/>
    <w:rsid w:val="001472A1"/>
    <w:rsid w:val="00155F56"/>
    <w:rsid w:val="001962A6"/>
    <w:rsid w:val="001B6567"/>
    <w:rsid w:val="001C24B8"/>
    <w:rsid w:val="001C2AD2"/>
    <w:rsid w:val="001C6201"/>
    <w:rsid w:val="0024724E"/>
    <w:rsid w:val="002507EE"/>
    <w:rsid w:val="00294C92"/>
    <w:rsid w:val="00296750"/>
    <w:rsid w:val="002968A3"/>
    <w:rsid w:val="002A45FC"/>
    <w:rsid w:val="002B2EF0"/>
    <w:rsid w:val="002E4407"/>
    <w:rsid w:val="002F2C0D"/>
    <w:rsid w:val="002F39CD"/>
    <w:rsid w:val="00303C60"/>
    <w:rsid w:val="00322CD3"/>
    <w:rsid w:val="00327E12"/>
    <w:rsid w:val="003449E0"/>
    <w:rsid w:val="0036595F"/>
    <w:rsid w:val="003758D7"/>
    <w:rsid w:val="003760F8"/>
    <w:rsid w:val="00387691"/>
    <w:rsid w:val="00391B7E"/>
    <w:rsid w:val="00394B27"/>
    <w:rsid w:val="00394B8A"/>
    <w:rsid w:val="003D28EE"/>
    <w:rsid w:val="003D5FA6"/>
    <w:rsid w:val="003F4904"/>
    <w:rsid w:val="003F787D"/>
    <w:rsid w:val="00422668"/>
    <w:rsid w:val="0043433E"/>
    <w:rsid w:val="0045552B"/>
    <w:rsid w:val="004654F9"/>
    <w:rsid w:val="00482909"/>
    <w:rsid w:val="00491059"/>
    <w:rsid w:val="00492BF1"/>
    <w:rsid w:val="00493BCE"/>
    <w:rsid w:val="004952F9"/>
    <w:rsid w:val="004B4C32"/>
    <w:rsid w:val="004C1829"/>
    <w:rsid w:val="004C4D8D"/>
    <w:rsid w:val="004D59AF"/>
    <w:rsid w:val="004E2B88"/>
    <w:rsid w:val="004E59C7"/>
    <w:rsid w:val="004E7C78"/>
    <w:rsid w:val="004F2136"/>
    <w:rsid w:val="00507AFF"/>
    <w:rsid w:val="00530494"/>
    <w:rsid w:val="00531F82"/>
    <w:rsid w:val="00537CAD"/>
    <w:rsid w:val="00547183"/>
    <w:rsid w:val="00557C38"/>
    <w:rsid w:val="00562B8D"/>
    <w:rsid w:val="005952B5"/>
    <w:rsid w:val="005A2BD6"/>
    <w:rsid w:val="005B7C30"/>
    <w:rsid w:val="005C1013"/>
    <w:rsid w:val="005D22E6"/>
    <w:rsid w:val="005F0A73"/>
    <w:rsid w:val="005F3E20"/>
    <w:rsid w:val="005F5ABE"/>
    <w:rsid w:val="00604E04"/>
    <w:rsid w:val="00616AEB"/>
    <w:rsid w:val="00621605"/>
    <w:rsid w:val="006316D7"/>
    <w:rsid w:val="00650C4C"/>
    <w:rsid w:val="006746C8"/>
    <w:rsid w:val="006940BE"/>
    <w:rsid w:val="00694A10"/>
    <w:rsid w:val="006A702E"/>
    <w:rsid w:val="006B5ECE"/>
    <w:rsid w:val="006B6267"/>
    <w:rsid w:val="006C1052"/>
    <w:rsid w:val="006C66DE"/>
    <w:rsid w:val="006D36F2"/>
    <w:rsid w:val="006D447F"/>
    <w:rsid w:val="006D6888"/>
    <w:rsid w:val="006E2F47"/>
    <w:rsid w:val="006E7C72"/>
    <w:rsid w:val="006F1360"/>
    <w:rsid w:val="007126F9"/>
    <w:rsid w:val="00714325"/>
    <w:rsid w:val="007341EC"/>
    <w:rsid w:val="00756B3B"/>
    <w:rsid w:val="00774101"/>
    <w:rsid w:val="0078197E"/>
    <w:rsid w:val="00784BA1"/>
    <w:rsid w:val="007A294D"/>
    <w:rsid w:val="007F08AA"/>
    <w:rsid w:val="007F0BEC"/>
    <w:rsid w:val="0081690B"/>
    <w:rsid w:val="0082166B"/>
    <w:rsid w:val="008350B3"/>
    <w:rsid w:val="00863730"/>
    <w:rsid w:val="008723C0"/>
    <w:rsid w:val="00892970"/>
    <w:rsid w:val="008A1814"/>
    <w:rsid w:val="008D601A"/>
    <w:rsid w:val="008F0F82"/>
    <w:rsid w:val="0090685A"/>
    <w:rsid w:val="009152A8"/>
    <w:rsid w:val="009349CC"/>
    <w:rsid w:val="00942BD8"/>
    <w:rsid w:val="009541D8"/>
    <w:rsid w:val="0095573B"/>
    <w:rsid w:val="00967375"/>
    <w:rsid w:val="00967981"/>
    <w:rsid w:val="009863D0"/>
    <w:rsid w:val="00991578"/>
    <w:rsid w:val="009C2E35"/>
    <w:rsid w:val="009C4A98"/>
    <w:rsid w:val="009C6682"/>
    <w:rsid w:val="009E1F98"/>
    <w:rsid w:val="009E31FD"/>
    <w:rsid w:val="009E71D3"/>
    <w:rsid w:val="009F028C"/>
    <w:rsid w:val="00A06691"/>
    <w:rsid w:val="00A12C16"/>
    <w:rsid w:val="00A170CD"/>
    <w:rsid w:val="00A2037C"/>
    <w:rsid w:val="00A37E72"/>
    <w:rsid w:val="00A6738D"/>
    <w:rsid w:val="00A71983"/>
    <w:rsid w:val="00A95536"/>
    <w:rsid w:val="00AA5E3A"/>
    <w:rsid w:val="00AB1F2A"/>
    <w:rsid w:val="00AD6D51"/>
    <w:rsid w:val="00AE12B5"/>
    <w:rsid w:val="00AE1A89"/>
    <w:rsid w:val="00AE6246"/>
    <w:rsid w:val="00AF2F38"/>
    <w:rsid w:val="00B6361C"/>
    <w:rsid w:val="00B642FE"/>
    <w:rsid w:val="00B66B00"/>
    <w:rsid w:val="00B8500C"/>
    <w:rsid w:val="00BC38F6"/>
    <w:rsid w:val="00BC3D1E"/>
    <w:rsid w:val="00BC7F9D"/>
    <w:rsid w:val="00BD1287"/>
    <w:rsid w:val="00BD30AF"/>
    <w:rsid w:val="00C1275B"/>
    <w:rsid w:val="00C12C0B"/>
    <w:rsid w:val="00C27A6A"/>
    <w:rsid w:val="00C31A7A"/>
    <w:rsid w:val="00CA1285"/>
    <w:rsid w:val="00CA2CD6"/>
    <w:rsid w:val="00CB4DF0"/>
    <w:rsid w:val="00CB5DB5"/>
    <w:rsid w:val="00CB7FA5"/>
    <w:rsid w:val="00CD2479"/>
    <w:rsid w:val="00CE7B85"/>
    <w:rsid w:val="00D022DF"/>
    <w:rsid w:val="00D14D7A"/>
    <w:rsid w:val="00D2118F"/>
    <w:rsid w:val="00D24C78"/>
    <w:rsid w:val="00D2644E"/>
    <w:rsid w:val="00D26580"/>
    <w:rsid w:val="00D660EC"/>
    <w:rsid w:val="00D675F4"/>
    <w:rsid w:val="00D82ADF"/>
    <w:rsid w:val="00D86355"/>
    <w:rsid w:val="00D90095"/>
    <w:rsid w:val="00D90B36"/>
    <w:rsid w:val="00DB1AE1"/>
    <w:rsid w:val="00DC2C88"/>
    <w:rsid w:val="00DE32A7"/>
    <w:rsid w:val="00DF5DA4"/>
    <w:rsid w:val="00E0014C"/>
    <w:rsid w:val="00E426B5"/>
    <w:rsid w:val="00E474F8"/>
    <w:rsid w:val="00E62BF6"/>
    <w:rsid w:val="00E8348B"/>
    <w:rsid w:val="00E84170"/>
    <w:rsid w:val="00E85804"/>
    <w:rsid w:val="00EB23F8"/>
    <w:rsid w:val="00EC020F"/>
    <w:rsid w:val="00EC3CDB"/>
    <w:rsid w:val="00ED0ED2"/>
    <w:rsid w:val="00EF2174"/>
    <w:rsid w:val="00EF4D0F"/>
    <w:rsid w:val="00F05EE6"/>
    <w:rsid w:val="00F1066E"/>
    <w:rsid w:val="00F11F7B"/>
    <w:rsid w:val="00F36FE0"/>
    <w:rsid w:val="00F51328"/>
    <w:rsid w:val="00F85E87"/>
    <w:rsid w:val="00F90516"/>
    <w:rsid w:val="00F9160B"/>
    <w:rsid w:val="00FB1580"/>
    <w:rsid w:val="00FB4C7E"/>
    <w:rsid w:val="00FF1AA5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8E02A4"/>
  <w15:docId w15:val="{0C81F3F5-ECF0-43D7-AB63-DBCD3F56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68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rFonts w:ascii="Century Gothic" w:hAnsi="Century Gothic"/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 w:val="20"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\Downloads\IC-User-Story-Map-Template-928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6D21CE-F701-4933-AE49-325C9BEF98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IC-User-Story-Map-Template-9285_WORD.dotx</Template>
  <TotalTime>59</TotalTime>
  <Pages>2</Pages>
  <Words>8</Words>
  <Characters>34</Characters>
  <Application>Microsoft Office Word</Application>
  <DocSecurity>4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Bill of lading</vt:lpstr>
      <vt:lpstr>Bill of lading</vt:lpstr>
    </vt:vector>
  </TitlesOfParts>
  <Company>Microsoft Corporation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of lading</dc:title>
  <dc:subject/>
  <dc:creator>Nicole Cuello</dc:creator>
  <cp:keywords/>
  <cp:lastModifiedBy>Cuello Wajdowicz, Nicole</cp:lastModifiedBy>
  <cp:revision>9</cp:revision>
  <cp:lastPrinted>2024-03-27T00:10:00Z</cp:lastPrinted>
  <dcterms:created xsi:type="dcterms:W3CDTF">2024-03-26T20:00:00Z</dcterms:created>
  <dcterms:modified xsi:type="dcterms:W3CDTF">2024-03-27T00:10:00Z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GrammarlyDocumentId">
    <vt:lpwstr>001b72e8e11ac32597a707ec7e1144d1be18e2dd2de4c1fdaf7af04c0e551525</vt:lpwstr>
  </property>
</Properties>
</file>